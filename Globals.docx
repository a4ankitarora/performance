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B5" w:rsidRPr="00B33039" w:rsidRDefault="002D69B5" w:rsidP="002D69B5">
      <w:pPr>
        <w:rPr>
          <w:sz w:val="12"/>
          <w:szCs w:val="16"/>
        </w:rPr>
      </w:pPr>
      <w:r w:rsidRPr="00B33039">
        <w:rPr>
          <w:sz w:val="12"/>
          <w:szCs w:val="16"/>
        </w:rPr>
        <w:t>Globals.h</w:t>
      </w:r>
    </w:p>
    <w:p w:rsidR="00EF1777" w:rsidRPr="00B33039" w:rsidRDefault="002D69B5" w:rsidP="002D69B5">
      <w:pPr>
        <w:rPr>
          <w:color w:val="008000"/>
          <w:sz w:val="12"/>
          <w:szCs w:val="16"/>
        </w:rPr>
      </w:pPr>
      <w:r w:rsidRPr="00B33039">
        <w:rPr>
          <w:sz w:val="12"/>
          <w:szCs w:val="16"/>
        </w:rPr>
        <w:t>    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#ifndef</w:t>
      </w:r>
      <w:r w:rsidRPr="00B33039">
        <w:rPr>
          <w:sz w:val="12"/>
          <w:szCs w:val="16"/>
        </w:rPr>
        <w:t> _GLOBALS_H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#define</w:t>
      </w:r>
      <w:r w:rsidRPr="00B33039">
        <w:rPr>
          <w:sz w:val="12"/>
          <w:szCs w:val="16"/>
        </w:rPr>
        <w:t> _GLOBALS_H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//--------------------------------------------------------------------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 Include Files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#include </w:t>
      </w:r>
      <w:r w:rsidRPr="00B33039">
        <w:rPr>
          <w:color w:val="008080"/>
          <w:sz w:val="12"/>
          <w:szCs w:val="16"/>
        </w:rPr>
        <w:t>"lrun.h"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#include </w:t>
      </w:r>
      <w:r w:rsidRPr="00B33039">
        <w:rPr>
          <w:color w:val="008080"/>
          <w:sz w:val="12"/>
          <w:szCs w:val="16"/>
        </w:rPr>
        <w:t>"web_api.h"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#include </w:t>
      </w:r>
      <w:r w:rsidRPr="00B33039">
        <w:rPr>
          <w:color w:val="008080"/>
          <w:sz w:val="12"/>
          <w:szCs w:val="16"/>
        </w:rPr>
        <w:t>"lrw_custom_body.h"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#include </w:t>
      </w:r>
      <w:r w:rsidRPr="00B33039">
        <w:rPr>
          <w:color w:val="008080"/>
          <w:sz w:val="12"/>
          <w:szCs w:val="16"/>
        </w:rPr>
        <w:t>"base64.h"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//--------------------------------------------------------------------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 Global Variables, int Total;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tname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50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sonataid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50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i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long</w:t>
      </w:r>
      <w:r w:rsidRPr="00B33039">
        <w:rPr>
          <w:sz w:val="12"/>
          <w:szCs w:val="16"/>
        </w:rPr>
        <w:t> file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file2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filename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100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100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WhetherLog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HttpDownSize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double</w:t>
      </w:r>
      <w:r w:rsidRPr="00B33039">
        <w:rPr>
          <w:sz w:val="12"/>
          <w:szCs w:val="16"/>
        </w:rPr>
        <w:t> trans_time 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ResponseTimeLog 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 refNum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co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a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b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c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d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string5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10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""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void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getStatus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status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double</w:t>
      </w:r>
      <w:r w:rsidRPr="00B33039">
        <w:rPr>
          <w:sz w:val="12"/>
          <w:szCs w:val="16"/>
        </w:rPr>
        <w:t> trans_time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status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lr_end_transaction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LR_FAIL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WhetherLog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191970"/>
          <w:sz w:val="12"/>
          <w:szCs w:val="16"/>
        </w:rPr>
        <w:t>strcmp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"{P_Userjourney}"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"ForgotUsername"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sz w:val="12"/>
          <w:szCs w:val="16"/>
        </w:rPr>
        <w:t>  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color w:val="E65700"/>
          <w:sz w:val="12"/>
          <w:szCs w:val="16"/>
        </w:rPr>
        <w:t>lr_message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file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"a+"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 file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"%s::::%s:::%s:::%s:::%s:::::::::%s:::::::::\n%s\n::::::::::::"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"{P_CurrentTime}"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"{P_Lastname}"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"{P_DOB}"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"{P_Postcode}"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"{C_error_var}"</w:t>
      </w:r>
      <w:r w:rsidRPr="00B33039">
        <w:rPr>
          <w:color w:val="000000"/>
          <w:sz w:val="12"/>
          <w:szCs w:val="16"/>
        </w:rPr>
        <w:t>));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lr_message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file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"a+"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 file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"%s::::%s:::::::::%s:::::::::\n%s\n::::::::::::"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"{P_CurrentTime}"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"{C_error_var}"</w:t>
      </w:r>
      <w:r w:rsidRPr="00B33039">
        <w:rPr>
          <w:color w:val="000000"/>
          <w:sz w:val="12"/>
          <w:szCs w:val="16"/>
        </w:rPr>
        <w:t>));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t>    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191970"/>
          <w:sz w:val="12"/>
          <w:szCs w:val="16"/>
        </w:rPr>
        <w:t>strcmp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 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"ETE_xx_MobileVerificationPage"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!=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E65700"/>
          <w:sz w:val="12"/>
          <w:szCs w:val="16"/>
        </w:rPr>
        <w:t>lr_exit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0000FF"/>
          <w:sz w:val="12"/>
          <w:szCs w:val="16"/>
        </w:rPr>
        <w:t>LR_EXIT_MAIN_ITERATION_AND_CONTINUE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LR_FAIL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   </w:t>
      </w:r>
      <w:r w:rsidRPr="00B33039">
        <w:rPr>
          <w:sz w:val="12"/>
          <w:szCs w:val="16"/>
        </w:rPr>
        <w:br/>
        <w:t>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trans_time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E65700"/>
          <w:sz w:val="12"/>
          <w:szCs w:val="16"/>
        </w:rPr>
        <w:t>lr_get_transaction_duration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lr_end_transaction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LR_AUTO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ResponseTimeLog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lr_message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file2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"a+"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 file2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"%s::::%s,%s,%s,%f\n:::::::::::::"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"{P_CurrentTime}"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"{P_DataType}"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sz w:val="12"/>
          <w:szCs w:val="16"/>
        </w:rPr>
        <w:t>trans_time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file2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fnGetUniqueLastName2</w:t>
      </w:r>
      <w:r w:rsidRPr="00B33039">
        <w:rPr>
          <w:color w:val="000000"/>
          <w:sz w:val="12"/>
          <w:szCs w:val="16"/>
        </w:rPr>
        <w:t>()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lastRenderedPageBreak/>
        <w:br/>
        <w:t>    </w:t>
      </w:r>
      <w:r w:rsidRPr="00B33039">
        <w:rPr>
          <w:color w:val="008000"/>
          <w:sz w:val="12"/>
          <w:szCs w:val="16"/>
        </w:rPr>
        <w:t>/*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 Generates string which is unique within a user group. 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 It takes the date time in yyyymmddhhmmss format and coverts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 numbers to characters such as 0=A, 1=B, 2=C and so on.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 In the end it appends vuser id to the date seperated by z.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 Final string is saved to parameter UniqueString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     */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l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m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long</w:t>
      </w:r>
      <w:r w:rsidRPr="00B33039">
        <w:rPr>
          <w:sz w:val="12"/>
          <w:szCs w:val="16"/>
        </w:rPr>
        <w:t> tm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56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""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string4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56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""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ad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8000"/>
          <w:sz w:val="12"/>
          <w:szCs w:val="16"/>
        </w:rPr>
        <w:t>//lr_save_datetime("%Y%b%dz%H%M%S", 0, "yyyymmddhhmmss");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lr_save_datetime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"%S%M%H%dz"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"ssmmhhdd"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</w:t>
      </w:r>
      <w:r w:rsidRPr="00B33039">
        <w:rPr>
          <w:color w:val="E65700"/>
          <w:sz w:val="12"/>
          <w:szCs w:val="16"/>
        </w:rPr>
        <w:t>lr_whoami</w:t>
      </w:r>
      <w:r w:rsidRPr="00B33039">
        <w:rPr>
          <w:color w:val="000000"/>
          <w:sz w:val="12"/>
          <w:szCs w:val="16"/>
        </w:rPr>
        <w:t>(&amp;</w:t>
      </w:r>
      <w:r w:rsidRPr="00B33039">
        <w:rPr>
          <w:sz w:val="12"/>
          <w:szCs w:val="16"/>
        </w:rPr>
        <w:t>ad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NULL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NULL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ad</w:t>
      </w:r>
      <w:r w:rsidRPr="00B33039">
        <w:rPr>
          <w:color w:val="000000"/>
          <w:sz w:val="12"/>
          <w:szCs w:val="16"/>
        </w:rPr>
        <w:t>&lt;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ad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b/>
          <w:bCs/>
          <w:color w:val="191970"/>
          <w:sz w:val="12"/>
          <w:szCs w:val="16"/>
        </w:rPr>
        <w:t>sprintf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string3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"%sz%d"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"{ssmmhhdd}"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sz w:val="12"/>
          <w:szCs w:val="16"/>
        </w:rPr>
        <w:t> ad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for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t> l</w:t>
      </w:r>
      <w:r w:rsidRPr="00B33039">
        <w:rPr>
          <w:color w:val="000000"/>
          <w:sz w:val="12"/>
          <w:szCs w:val="16"/>
        </w:rPr>
        <w:t>&lt;</w:t>
      </w:r>
      <w:r w:rsidRPr="00B33039">
        <w:rPr>
          <w:b/>
          <w:bCs/>
          <w:color w:val="191970"/>
          <w:sz w:val="12"/>
          <w:szCs w:val="16"/>
        </w:rPr>
        <w:t>strlen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string3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t> l</w:t>
      </w:r>
      <w:r w:rsidRPr="00B33039">
        <w:rPr>
          <w:color w:val="000000"/>
          <w:sz w:val="12"/>
          <w:szCs w:val="16"/>
        </w:rPr>
        <w:t>++)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&gt;=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'0'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&amp;&amp;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&lt;=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'9'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    string4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+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17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&gt;=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'a'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&amp;&amp;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&lt;=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'z'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    string4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&gt;=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'A'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&amp;&amp;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&lt;=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'Z'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    string4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string3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br/>
        <w:t>            string4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l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'A'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8000"/>
          <w:sz w:val="12"/>
          <w:szCs w:val="16"/>
        </w:rPr>
        <w:t>//lr_output_message("%c %c", string1[j], string2[j]);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E65700"/>
          <w:sz w:val="12"/>
          <w:szCs w:val="16"/>
        </w:rPr>
        <w:t>lr_output_message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"UniqueString is 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string4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E65700"/>
          <w:sz w:val="12"/>
          <w:szCs w:val="16"/>
        </w:rPr>
        <w:t>lr_save_string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string4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"UniqueString"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return</w:t>
      </w:r>
      <w:r w:rsidRPr="00B33039">
        <w:rPr>
          <w:sz w:val="12"/>
          <w:szCs w:val="16"/>
        </w:rPr>
        <w:t> string4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8000"/>
          <w:sz w:val="12"/>
          <w:szCs w:val="16"/>
        </w:rPr>
        <w:t>//return 0;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void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getSubStatus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status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</w:t>
      </w:r>
      <w:r w:rsidRPr="00B33039">
        <w:rPr>
          <w:color w:val="0000FF"/>
          <w:sz w:val="12"/>
          <w:szCs w:val="16"/>
        </w:rPr>
        <w:t>double</w:t>
      </w:r>
      <w:r w:rsidRPr="00B33039">
        <w:rPr>
          <w:sz w:val="12"/>
          <w:szCs w:val="16"/>
        </w:rPr>
        <w:t> trans_time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status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lr_end_sub_transaction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LR_FAIL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t>         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WhetherLog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lr_message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file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"a+"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 file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"%s::::%s:::::::::%s:::::::::\n%s\n:::::::::::::::"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"{P_CurrentTime}"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"{C_error_var}"</w:t>
      </w:r>
      <w:r w:rsidRPr="00B33039">
        <w:rPr>
          <w:color w:val="000000"/>
          <w:sz w:val="12"/>
          <w:szCs w:val="16"/>
        </w:rPr>
        <w:t>));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191970"/>
          <w:sz w:val="12"/>
          <w:szCs w:val="16"/>
        </w:rPr>
        <w:t>strcmp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 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"Gateway_Login_Verify"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!=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E65700"/>
          <w:sz w:val="12"/>
          <w:szCs w:val="16"/>
        </w:rPr>
        <w:t>lr_exit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0000FF"/>
          <w:sz w:val="12"/>
          <w:szCs w:val="16"/>
        </w:rPr>
        <w:t>LR_EXIT_MAIN_ITERATION_AND_CONTINUE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LR_FAIL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t>    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trans_time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E65700"/>
          <w:sz w:val="12"/>
          <w:szCs w:val="16"/>
        </w:rPr>
        <w:t>lr_get_transaction_duration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t> 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E65700"/>
          <w:sz w:val="12"/>
          <w:szCs w:val="16"/>
        </w:rPr>
        <w:t>lr_end_sub_transaction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b/>
          <w:bCs/>
          <w:color w:val="0000FF"/>
          <w:sz w:val="12"/>
          <w:szCs w:val="16"/>
        </w:rPr>
        <w:t>LR_AUTO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ResponseTimeLog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        </w:t>
      </w:r>
      <w:r w:rsidRPr="00B33039">
        <w:rPr>
          <w:color w:val="E65700"/>
          <w:sz w:val="12"/>
          <w:szCs w:val="16"/>
        </w:rPr>
        <w:t>lr_message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 file2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"a+"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</w:t>
      </w:r>
      <w:r w:rsidRPr="00B33039">
        <w:rPr>
          <w:b/>
          <w:bCs/>
          <w:color w:val="191970"/>
          <w:sz w:val="12"/>
          <w:szCs w:val="16"/>
        </w:rPr>
        <w:t>fprintf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 file2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"%s::::%s,%s,%s,%f\n:::::::::::::::::"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"{P_CurrentTime}"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"{P_Username}"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txn_name</w:t>
      </w:r>
      <w:r w:rsidRPr="00B33039">
        <w:rPr>
          <w:color w:val="000000"/>
          <w:sz w:val="12"/>
          <w:szCs w:val="16"/>
        </w:rPr>
        <w:t>),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"{P_DataType}"</w:t>
      </w:r>
      <w:r w:rsidRPr="00B33039">
        <w:rPr>
          <w:color w:val="000000"/>
          <w:sz w:val="12"/>
          <w:szCs w:val="16"/>
        </w:rPr>
        <w:t>),</w:t>
      </w:r>
      <w:r w:rsidRPr="00B33039">
        <w:rPr>
          <w:sz w:val="12"/>
          <w:szCs w:val="16"/>
        </w:rPr>
        <w:t>trans_time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file2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strTemp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10000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lastRenderedPageBreak/>
        <w:br/>
        <w:t> </w:t>
      </w:r>
      <w:r w:rsidRPr="00B33039">
        <w:rPr>
          <w:color w:val="0000FF"/>
          <w:sz w:val="12"/>
          <w:szCs w:val="16"/>
        </w:rPr>
        <w:t>void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replace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tempNew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strFrom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strTo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strParam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q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00FF"/>
          <w:sz w:val="12"/>
          <w:szCs w:val="16"/>
        </w:rPr>
        <w:t>char</w:t>
      </w:r>
      <w:r w:rsidRPr="00B33039">
        <w:rPr>
          <w:color w:val="000000"/>
          <w:sz w:val="12"/>
          <w:szCs w:val="16"/>
        </w:rPr>
        <w:t>*)</w:t>
      </w:r>
      <w:r w:rsidRPr="00B33039">
        <w:rPr>
          <w:sz w:val="12"/>
          <w:szCs w:val="16"/>
        </w:rPr>
        <w:t>tempNew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i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iLenFrom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strlen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strFrom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iLenTo  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strlen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strTo 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while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(*</w:t>
      </w:r>
      <w:r w:rsidRPr="00B33039">
        <w:rPr>
          <w:sz w:val="12"/>
          <w:szCs w:val="16"/>
        </w:rPr>
        <w:t>q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b/>
          <w:bCs/>
          <w:color w:val="191970"/>
          <w:sz w:val="12"/>
          <w:szCs w:val="16"/>
        </w:rPr>
        <w:t>strncmp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q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strFrom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iLenFrom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b/>
          <w:bCs/>
          <w:color w:val="191970"/>
          <w:sz w:val="12"/>
          <w:szCs w:val="16"/>
        </w:rPr>
        <w:t>strncpy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(&amp;(</w:t>
      </w:r>
      <w:r w:rsidRPr="00B33039">
        <w:rPr>
          <w:sz w:val="12"/>
          <w:szCs w:val="16"/>
        </w:rPr>
        <w:t>strTemp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i</w:t>
      </w:r>
      <w:r w:rsidRPr="00B33039">
        <w:rPr>
          <w:color w:val="000000"/>
          <w:sz w:val="12"/>
          <w:szCs w:val="16"/>
        </w:rPr>
        <w:t>]),</w:t>
      </w:r>
      <w:r w:rsidRPr="00B33039">
        <w:rPr>
          <w:sz w:val="12"/>
          <w:szCs w:val="16"/>
        </w:rPr>
        <w:t> strTo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iLenTo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 i </w:t>
      </w:r>
      <w:r w:rsidRPr="00B33039">
        <w:rPr>
          <w:color w:val="000000"/>
          <w:sz w:val="12"/>
          <w:szCs w:val="16"/>
        </w:rPr>
        <w:t>+=</w:t>
      </w:r>
      <w:r w:rsidRPr="00B33039">
        <w:rPr>
          <w:sz w:val="12"/>
          <w:szCs w:val="16"/>
        </w:rPr>
        <w:t> iLenTo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    q </w:t>
      </w:r>
      <w:r w:rsidRPr="00B33039">
        <w:rPr>
          <w:color w:val="000000"/>
          <w:sz w:val="12"/>
          <w:szCs w:val="16"/>
        </w:rPr>
        <w:t>+=</w:t>
      </w:r>
      <w:r w:rsidRPr="00B33039">
        <w:rPr>
          <w:sz w:val="12"/>
          <w:szCs w:val="16"/>
        </w:rPr>
        <w:t> iLenFrom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strTemp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i</w:t>
      </w:r>
      <w:r w:rsidRPr="00B33039">
        <w:rPr>
          <w:color w:val="000000"/>
          <w:sz w:val="12"/>
          <w:szCs w:val="16"/>
        </w:rPr>
        <w:t>++]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*</w:t>
      </w:r>
      <w:r w:rsidRPr="00B33039">
        <w:rPr>
          <w:sz w:val="12"/>
          <w:szCs w:val="16"/>
        </w:rPr>
        <w:t>q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    q</w:t>
      </w:r>
      <w:r w:rsidRPr="00B33039">
        <w:rPr>
          <w:color w:val="000000"/>
          <w:sz w:val="12"/>
          <w:szCs w:val="16"/>
        </w:rPr>
        <w:t>++;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strTemp</w:t>
      </w:r>
      <w:r w:rsidRPr="00B33039">
        <w:rPr>
          <w:color w:val="000000"/>
          <w:sz w:val="12"/>
          <w:szCs w:val="16"/>
        </w:rPr>
        <w:t>[</w:t>
      </w:r>
      <w:r w:rsidRPr="00B33039">
        <w:rPr>
          <w:sz w:val="12"/>
          <w:szCs w:val="16"/>
        </w:rPr>
        <w:t>i</w:t>
      </w:r>
      <w:r w:rsidRPr="00B33039">
        <w:rPr>
          <w:color w:val="000000"/>
          <w:sz w:val="12"/>
          <w:szCs w:val="16"/>
        </w:rPr>
        <w:t>]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E65700"/>
          <w:sz w:val="12"/>
          <w:szCs w:val="16"/>
        </w:rPr>
        <w:t>lr_save_string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strTemp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strParam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temp1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temp2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 temp3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temp4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temp5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temp6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temp7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temp8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temp9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temp10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body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temp11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],</w:t>
      </w:r>
      <w:r w:rsidRPr="00B33039">
        <w:rPr>
          <w:sz w:val="12"/>
          <w:szCs w:val="16"/>
        </w:rPr>
        <w:t>body1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finalxml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filename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100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char</w:t>
      </w:r>
      <w:r w:rsidRPr="00B33039">
        <w:rPr>
          <w:sz w:val="12"/>
          <w:szCs w:val="16"/>
        </w:rPr>
        <w:t> midBuff</w:t>
      </w:r>
      <w:r w:rsidRPr="00B33039">
        <w:rPr>
          <w:color w:val="000000"/>
          <w:sz w:val="12"/>
          <w:szCs w:val="16"/>
        </w:rPr>
        <w:t>[</w:t>
      </w:r>
      <w:r w:rsidRPr="00B33039">
        <w:rPr>
          <w:color w:val="006C36"/>
          <w:sz w:val="12"/>
          <w:szCs w:val="16"/>
        </w:rPr>
        <w:t>999999</w:t>
      </w:r>
      <w:r w:rsidRPr="00B33039">
        <w:rPr>
          <w:color w:val="000000"/>
          <w:sz w:val="12"/>
          <w:szCs w:val="16"/>
        </w:rPr>
        <w:t>];</w:t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TotalFunds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int</w:t>
      </w:r>
      <w:r w:rsidRPr="00B33039">
        <w:rPr>
          <w:sz w:val="12"/>
          <w:szCs w:val="16"/>
        </w:rPr>
        <w:t> i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</w:r>
      <w:r w:rsidRPr="00B33039">
        <w:rPr>
          <w:color w:val="0000FF"/>
          <w:sz w:val="12"/>
          <w:szCs w:val="16"/>
        </w:rPr>
        <w:t>#endif</w:t>
      </w:r>
      <w:r w:rsidRPr="00B33039">
        <w:rPr>
          <w:sz w:val="12"/>
          <w:szCs w:val="16"/>
        </w:rPr>
        <w:t> </w:t>
      </w:r>
      <w:r w:rsidRPr="00B33039">
        <w:rPr>
          <w:color w:val="008000"/>
          <w:sz w:val="12"/>
          <w:szCs w:val="16"/>
        </w:rPr>
        <w:t>// _GLOBALS_H</w:t>
      </w:r>
    </w:p>
    <w:p w:rsidR="00B33039" w:rsidRPr="00B33039" w:rsidRDefault="00B33039" w:rsidP="002D69B5">
      <w:pPr>
        <w:pBdr>
          <w:top w:val="single" w:sz="6" w:space="1" w:color="auto"/>
          <w:bottom w:val="single" w:sz="6" w:space="1" w:color="auto"/>
        </w:pBdr>
        <w:rPr>
          <w:color w:val="000000"/>
          <w:sz w:val="12"/>
          <w:szCs w:val="16"/>
        </w:rPr>
      </w:pPr>
      <w:r w:rsidRPr="00B33039">
        <w:rPr>
          <w:b/>
          <w:bCs/>
          <w:color w:val="191970"/>
          <w:sz w:val="12"/>
          <w:szCs w:val="16"/>
        </w:rPr>
        <w:t>vuser_init</w:t>
      </w:r>
      <w:r w:rsidRPr="00B33039">
        <w:rPr>
          <w:color w:val="000000"/>
          <w:sz w:val="12"/>
          <w:szCs w:val="16"/>
        </w:rPr>
        <w:t>()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//\\UKHIL285WIN\Groups\Performance\Projects\Performance Engineering\Projects\EI\Product\Scripts\Data\MainScript.dat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    int WhetherLog = atoi (lr_get_attrib_string("Loglevel"));</w:t>
      </w:r>
      <w:r w:rsidRPr="00B33039">
        <w:rPr>
          <w:sz w:val="12"/>
          <w:szCs w:val="16"/>
        </w:rPr>
        <w:br/>
      </w:r>
      <w:r w:rsidRPr="00B33039">
        <w:rPr>
          <w:color w:val="008000"/>
          <w:sz w:val="12"/>
          <w:szCs w:val="16"/>
        </w:rPr>
        <w:t>//int ResponseTimeLog = atoi (lr_get_attrib_string("ResponseTimeLog"));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WhetherLog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ResponseTimeLog</w:t>
      </w:r>
      <w:r w:rsidRPr="00B33039">
        <w:rPr>
          <w:color w:val="000000"/>
          <w:sz w:val="12"/>
          <w:szCs w:val="16"/>
        </w:rPr>
        <w:t>=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WhetherLog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b/>
          <w:bCs/>
          <w:color w:val="191970"/>
          <w:sz w:val="12"/>
          <w:szCs w:val="16"/>
        </w:rPr>
        <w:t>sprintf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"\\\\ukfil1360win\\D$\\EIPerfLogs\\Error_Logs\\Error_Log_%s.txt"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"{P_Vuserid}"</w:t>
      </w:r>
      <w:r w:rsidRPr="00B33039">
        <w:rPr>
          <w:color w:val="000000"/>
          <w:sz w:val="12"/>
          <w:szCs w:val="16"/>
        </w:rPr>
        <w:t>));</w:t>
      </w:r>
      <w:r w:rsidRPr="00B33039">
        <w:rPr>
          <w:sz w:val="12"/>
          <w:szCs w:val="16"/>
        </w:rPr>
        <w:br/>
        <w:t>       </w:t>
      </w:r>
      <w:r w:rsidRPr="00B33039">
        <w:rPr>
          <w:color w:val="008000"/>
          <w:sz w:val="12"/>
          <w:szCs w:val="16"/>
        </w:rPr>
        <w:t>//  lr_message ("%s",filename);</w:t>
      </w:r>
      <w:r w:rsidRPr="00B33039">
        <w:rPr>
          <w:sz w:val="12"/>
          <w:szCs w:val="16"/>
        </w:rPr>
        <w:br/>
        <w:t>         file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NULL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     </w:t>
      </w:r>
      <w:r w:rsidRPr="00B33039">
        <w:rPr>
          <w:color w:val="E65700"/>
          <w:sz w:val="12"/>
          <w:szCs w:val="16"/>
        </w:rPr>
        <w:t>lr_output_message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"Unable to create 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filename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      </w:t>
      </w:r>
      <w:r w:rsidRPr="00B33039">
        <w:rPr>
          <w:color w:val="0000FF"/>
          <w:sz w:val="12"/>
          <w:szCs w:val="16"/>
        </w:rPr>
        <w:t>return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-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 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8000"/>
          <w:sz w:val="12"/>
          <w:szCs w:val="16"/>
        </w:rPr>
        <w:t>//fprintf( file,"Username,TransactionName,ErrorLog\n");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 </w:t>
      </w:r>
      <w:r w:rsidRPr="00B33039">
        <w:rPr>
          <w:sz w:val="12"/>
          <w:szCs w:val="16"/>
        </w:rPr>
        <w:br/>
        <w:t>            </w:t>
      </w:r>
      <w:r w:rsidRPr="00B33039">
        <w:rPr>
          <w:sz w:val="12"/>
          <w:szCs w:val="16"/>
        </w:rPr>
        <w:br/>
        <w:t>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   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ResponseTimeLog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lastRenderedPageBreak/>
        <w:t>    </w:t>
      </w:r>
      <w:r w:rsidRPr="00B33039">
        <w:rPr>
          <w:sz w:val="12"/>
          <w:szCs w:val="16"/>
        </w:rPr>
        <w:br/>
        <w:t>         </w:t>
      </w:r>
      <w:r w:rsidRPr="00B33039">
        <w:rPr>
          <w:b/>
          <w:bCs/>
          <w:color w:val="191970"/>
          <w:sz w:val="12"/>
          <w:szCs w:val="16"/>
        </w:rPr>
        <w:t>sprintf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008080"/>
          <w:sz w:val="12"/>
          <w:szCs w:val="16"/>
        </w:rPr>
        <w:t>"\\\\ukfil1360win\\D$\\EIPerfLogs\\Response_Time_Logs\\ResponseTime_Log_%s.txt"</w:t>
      </w:r>
      <w:r w:rsidRPr="00B33039">
        <w:rPr>
          <w:color w:val="000000"/>
          <w:sz w:val="12"/>
          <w:szCs w:val="16"/>
        </w:rPr>
        <w:t>,</w:t>
      </w:r>
      <w:r w:rsidRPr="00B33039">
        <w:rPr>
          <w:color w:val="E65700"/>
          <w:sz w:val="12"/>
          <w:szCs w:val="16"/>
        </w:rPr>
        <w:t>lr_eval_string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"{P_Vuserid}"</w:t>
      </w:r>
      <w:r w:rsidRPr="00B33039">
        <w:rPr>
          <w:color w:val="000000"/>
          <w:sz w:val="12"/>
          <w:szCs w:val="16"/>
        </w:rPr>
        <w:t>));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8000"/>
          <w:sz w:val="12"/>
          <w:szCs w:val="16"/>
        </w:rPr>
        <w:t>//lr_message ("%s",filename2);</w:t>
      </w:r>
      <w:r w:rsidRPr="00B33039">
        <w:rPr>
          <w:sz w:val="12"/>
          <w:szCs w:val="16"/>
        </w:rPr>
        <w:br/>
        <w:t>         file2 </w:t>
      </w:r>
      <w:r w:rsidRPr="00B33039">
        <w:rPr>
          <w:color w:val="000000"/>
          <w:sz w:val="12"/>
          <w:szCs w:val="16"/>
        </w:rPr>
        <w:t>=</w:t>
      </w:r>
      <w:r w:rsidRPr="00B33039">
        <w:rPr>
          <w:sz w:val="12"/>
          <w:szCs w:val="16"/>
        </w:rPr>
        <w:t> </w:t>
      </w:r>
      <w:r w:rsidRPr="00B33039">
        <w:rPr>
          <w:b/>
          <w:bCs/>
          <w:color w:val="191970"/>
          <w:sz w:val="12"/>
          <w:szCs w:val="16"/>
        </w:rPr>
        <w:t>fopen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filename2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</w:t>
      </w:r>
      <w:r w:rsidRPr="00B33039">
        <w:rPr>
          <w:color w:val="008080"/>
          <w:sz w:val="12"/>
          <w:szCs w:val="16"/>
        </w:rPr>
        <w:t>"a"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FF"/>
          <w:sz w:val="12"/>
          <w:szCs w:val="16"/>
        </w:rPr>
        <w:t>if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file2 </w:t>
      </w:r>
      <w:r w:rsidRPr="00B33039">
        <w:rPr>
          <w:color w:val="000000"/>
          <w:sz w:val="12"/>
          <w:szCs w:val="16"/>
        </w:rPr>
        <w:t>==</w:t>
      </w:r>
      <w:r w:rsidRPr="00B33039">
        <w:rPr>
          <w:sz w:val="12"/>
          <w:szCs w:val="16"/>
        </w:rPr>
        <w:t> NULL</w:t>
      </w:r>
      <w:r w:rsidRPr="00B33039">
        <w:rPr>
          <w:color w:val="000000"/>
          <w:sz w:val="12"/>
          <w:szCs w:val="16"/>
        </w:rPr>
        <w:t>)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     </w:t>
      </w:r>
      <w:r w:rsidRPr="00B33039">
        <w:rPr>
          <w:color w:val="E65700"/>
          <w:sz w:val="12"/>
          <w:szCs w:val="16"/>
        </w:rPr>
        <w:t>lr_output_message</w:t>
      </w:r>
      <w:r w:rsidRPr="00B33039">
        <w:rPr>
          <w:color w:val="000000"/>
          <w:sz w:val="12"/>
          <w:szCs w:val="16"/>
        </w:rPr>
        <w:t>(</w:t>
      </w:r>
      <w:r w:rsidRPr="00B33039">
        <w:rPr>
          <w:color w:val="008080"/>
          <w:sz w:val="12"/>
          <w:szCs w:val="16"/>
        </w:rPr>
        <w:t>"Unable to create %s"</w:t>
      </w:r>
      <w:r w:rsidRPr="00B33039">
        <w:rPr>
          <w:color w:val="000000"/>
          <w:sz w:val="12"/>
          <w:szCs w:val="16"/>
        </w:rPr>
        <w:t>,</w:t>
      </w:r>
      <w:r w:rsidRPr="00B33039">
        <w:rPr>
          <w:sz w:val="12"/>
          <w:szCs w:val="16"/>
        </w:rPr>
        <w:t> filename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        </w:t>
      </w:r>
      <w:r w:rsidRPr="00B33039">
        <w:rPr>
          <w:color w:val="0000FF"/>
          <w:sz w:val="12"/>
          <w:szCs w:val="16"/>
        </w:rPr>
        <w:t>return</w:t>
      </w:r>
      <w:r w:rsidRPr="00B33039">
        <w:rPr>
          <w:sz w:val="12"/>
          <w:szCs w:val="16"/>
        </w:rPr>
        <w:t> </w:t>
      </w:r>
      <w:r w:rsidRPr="00B33039">
        <w:rPr>
          <w:color w:val="000000"/>
          <w:sz w:val="12"/>
          <w:szCs w:val="16"/>
        </w:rPr>
        <w:t>-</w:t>
      </w:r>
      <w:r w:rsidRPr="00B33039">
        <w:rPr>
          <w:color w:val="006C36"/>
          <w:sz w:val="12"/>
          <w:szCs w:val="16"/>
        </w:rPr>
        <w:t>1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t> </w:t>
      </w:r>
      <w:r w:rsidRPr="00B33039">
        <w:rPr>
          <w:sz w:val="12"/>
          <w:szCs w:val="16"/>
        </w:rPr>
        <w:br/>
        <w:t>         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FF"/>
          <w:sz w:val="12"/>
          <w:szCs w:val="16"/>
        </w:rPr>
        <w:t>else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{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color w:val="008000"/>
          <w:sz w:val="12"/>
          <w:szCs w:val="16"/>
        </w:rPr>
        <w:t>//fprintf( file,"Username,TransactionName,DataType,ResponseTime\n");</w:t>
      </w:r>
      <w:r w:rsidRPr="00B33039">
        <w:rPr>
          <w:sz w:val="12"/>
          <w:szCs w:val="16"/>
        </w:rPr>
        <w:br/>
        <w:t>             </w:t>
      </w:r>
      <w:r w:rsidRPr="00B33039">
        <w:rPr>
          <w:b/>
          <w:bCs/>
          <w:color w:val="191970"/>
          <w:sz w:val="12"/>
          <w:szCs w:val="16"/>
        </w:rPr>
        <w:t>fclose</w:t>
      </w:r>
      <w:r w:rsidRPr="00B33039">
        <w:rPr>
          <w:color w:val="000000"/>
          <w:sz w:val="12"/>
          <w:szCs w:val="16"/>
        </w:rPr>
        <w:t>(</w:t>
      </w:r>
      <w:r w:rsidRPr="00B33039">
        <w:rPr>
          <w:sz w:val="12"/>
          <w:szCs w:val="16"/>
        </w:rPr>
        <w:t>file</w:t>
      </w:r>
      <w:r w:rsidRPr="00B33039">
        <w:rPr>
          <w:color w:val="000000"/>
          <w:sz w:val="12"/>
          <w:szCs w:val="16"/>
        </w:rPr>
        <w:t>);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  <w:t>      </w:t>
      </w:r>
      <w:r w:rsidRPr="00B33039">
        <w:rPr>
          <w:sz w:val="12"/>
          <w:szCs w:val="16"/>
        </w:rPr>
        <w:br/>
        <w:t>         </w:t>
      </w:r>
      <w:r w:rsidRPr="00B33039">
        <w:rPr>
          <w:color w:val="000000"/>
          <w:sz w:val="12"/>
          <w:szCs w:val="16"/>
        </w:rPr>
        <w:t>}</w:t>
      </w:r>
      <w:r w:rsidRPr="00B33039">
        <w:rPr>
          <w:sz w:val="12"/>
          <w:szCs w:val="16"/>
        </w:rPr>
        <w:br/>
      </w:r>
      <w:r w:rsidRPr="00B33039">
        <w:rPr>
          <w:sz w:val="12"/>
          <w:szCs w:val="16"/>
        </w:rPr>
        <w:br/>
        <w:t>      </w:t>
      </w:r>
      <w:r w:rsidRPr="00B33039">
        <w:rPr>
          <w:sz w:val="12"/>
          <w:szCs w:val="16"/>
        </w:rPr>
        <w:br/>
        <w:t>  </w:t>
      </w:r>
      <w:r w:rsidRPr="00B33039">
        <w:rPr>
          <w:sz w:val="12"/>
          <w:szCs w:val="16"/>
        </w:rPr>
        <w:br/>
        <w:t>    </w:t>
      </w:r>
      <w:r w:rsidRPr="00B33039">
        <w:rPr>
          <w:color w:val="0000FF"/>
          <w:sz w:val="12"/>
          <w:szCs w:val="16"/>
        </w:rPr>
        <w:t>return</w:t>
      </w:r>
      <w:r w:rsidRPr="00B33039">
        <w:rPr>
          <w:sz w:val="12"/>
          <w:szCs w:val="16"/>
        </w:rPr>
        <w:t> </w:t>
      </w:r>
      <w:r w:rsidRPr="00B33039">
        <w:rPr>
          <w:color w:val="006C36"/>
          <w:sz w:val="12"/>
          <w:szCs w:val="16"/>
        </w:rPr>
        <w:t>0</w:t>
      </w:r>
      <w:r w:rsidRPr="00B33039">
        <w:rPr>
          <w:color w:val="000000"/>
          <w:sz w:val="12"/>
          <w:szCs w:val="16"/>
        </w:rPr>
        <w:t>;</w:t>
      </w:r>
      <w:r w:rsidRPr="00B33039">
        <w:rPr>
          <w:sz w:val="12"/>
          <w:szCs w:val="16"/>
        </w:rPr>
        <w:br/>
      </w:r>
      <w:r w:rsidRPr="00B33039">
        <w:rPr>
          <w:color w:val="000000"/>
          <w:sz w:val="12"/>
          <w:szCs w:val="16"/>
        </w:rPr>
        <w:t>}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Tahoma" w:hAnsi="Tahoma" w:cs="Tahoma"/>
          <w:sz w:val="16"/>
          <w:szCs w:val="16"/>
          <w:lang w:val="en-US" w:eastAsia="en-GB"/>
        </w:rPr>
      </w:pPr>
      <w:r w:rsidRPr="00F46D37">
        <w:rPr>
          <w:rFonts w:ascii="Tahoma" w:hAnsi="Tahoma" w:cs="Tahoma"/>
          <w:sz w:val="16"/>
          <w:szCs w:val="16"/>
          <w:lang w:val="en-US" w:eastAsia="en-GB"/>
        </w:rPr>
        <w:t>Please find below PowerShell query to locate String in script action file.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Tahoma" w:hAnsi="Tahoma" w:cs="Tahoma"/>
          <w:sz w:val="16"/>
          <w:szCs w:val="16"/>
          <w:lang w:val="en-US" w:eastAsia="en-GB"/>
        </w:rPr>
      </w:pPr>
      <w:r w:rsidRPr="00F46D37">
        <w:rPr>
          <w:rFonts w:ascii="Tahoma" w:hAnsi="Tahoma" w:cs="Tahoma"/>
          <w:b/>
          <w:bCs/>
          <w:sz w:val="16"/>
          <w:szCs w:val="16"/>
          <w:lang w:val="en-US" w:eastAsia="en-GB"/>
        </w:rPr>
        <w:t>Situation</w:t>
      </w:r>
      <w:r w:rsidRPr="00F46D37">
        <w:rPr>
          <w:rFonts w:ascii="Tahoma" w:hAnsi="Tahoma" w:cs="Tahoma"/>
          <w:sz w:val="16"/>
          <w:szCs w:val="16"/>
          <w:lang w:val="en-US" w:eastAsia="en-GB"/>
        </w:rPr>
        <w:t>:-By mistake, we have updated bip (big ip) URL in our script then we can easily search by below command using pattern “bip”.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0000FF"/>
          <w:sz w:val="16"/>
          <w:szCs w:val="16"/>
          <w:lang w:eastAsia="en-GB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8B0000"/>
          <w:sz w:val="16"/>
          <w:szCs w:val="16"/>
          <w:lang w:eastAsia="en-GB"/>
        </w:rPr>
      </w:pP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Get-ChildItem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-Path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  <w:lang w:eastAsia="en-GB"/>
        </w:rPr>
        <w:t>'\\UKHIL285WIN\Groups\Performance\Projects\PTL 8_2017\AWS\WEB\Scripts\*\*.c'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-recurse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  <w:lang w:eastAsia="en-GB"/>
        </w:rPr>
        <w:t>|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  </w:t>
      </w: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Select-String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-Pattern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  <w:lang w:eastAsia="en-GB"/>
        </w:rPr>
        <w:t xml:space="preserve">"bip" 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 w:cs="Calibri"/>
          <w:color w:val="0000FF"/>
          <w:sz w:val="16"/>
          <w:szCs w:val="16"/>
          <w:lang w:eastAsia="en-GB"/>
        </w:rPr>
      </w:pPr>
      <w:r w:rsidRPr="00F46D37">
        <w:rPr>
          <w:rFonts w:ascii="Arial" w:hAnsi="Arial" w:cs="Arial"/>
          <w:color w:val="1F497D"/>
          <w:sz w:val="16"/>
          <w:szCs w:val="16"/>
          <w:lang w:eastAsia="en-GB"/>
        </w:rPr>
        <w:t>Below is the Copy powershell command to copy folder’s file to destination folder</w:t>
      </w: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.</w:t>
      </w:r>
    </w:p>
    <w:p w:rsidR="00F46D37" w:rsidRPr="00F46D37" w:rsidRDefault="00F46D37" w:rsidP="00F46D37">
      <w:pPr>
        <w:rPr>
          <w:rFonts w:ascii="Calibri" w:hAnsi="Calibri"/>
          <w:sz w:val="16"/>
          <w:szCs w:val="16"/>
          <w:u w:val="single"/>
        </w:rPr>
      </w:pPr>
      <w:r w:rsidRPr="00F46D37">
        <w:rPr>
          <w:sz w:val="16"/>
          <w:szCs w:val="16"/>
          <w:u w:val="single"/>
        </w:rPr>
        <w:t>Powershell Code:-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000080"/>
          <w:sz w:val="16"/>
          <w:szCs w:val="16"/>
          <w:lang w:eastAsia="en-GB"/>
        </w:rPr>
      </w:pP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Copy-Item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A2BE2"/>
          <w:sz w:val="16"/>
          <w:szCs w:val="16"/>
          <w:lang w:eastAsia="en-GB"/>
        </w:rPr>
        <w:t>Y:\Ankit\vishal2\*.log*\*.log*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A2BE2"/>
          <w:sz w:val="16"/>
          <w:szCs w:val="16"/>
          <w:lang w:eastAsia="en-GB"/>
        </w:rPr>
        <w:t>Y:\Ankit\vishal2\b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 xml:space="preserve">-recurse </w:t>
      </w:r>
    </w:p>
    <w:p w:rsidR="00F46D37" w:rsidRPr="00F46D37" w:rsidRDefault="00F46D37" w:rsidP="00F46D37">
      <w:pPr>
        <w:rPr>
          <w:sz w:val="16"/>
          <w:szCs w:val="16"/>
        </w:rPr>
      </w:pPr>
    </w:p>
    <w:p w:rsidR="00F46D37" w:rsidRPr="00F46D37" w:rsidRDefault="00F46D37" w:rsidP="00F46D37">
      <w:pPr>
        <w:rPr>
          <w:sz w:val="16"/>
          <w:szCs w:val="16"/>
        </w:rPr>
      </w:pPr>
      <w:r w:rsidRPr="00F46D37">
        <w:rPr>
          <w:sz w:val="16"/>
          <w:szCs w:val="16"/>
        </w:rPr>
        <w:t>Below is the Power shell code to replace the string in files.</w:t>
      </w:r>
    </w:p>
    <w:p w:rsidR="00F46D37" w:rsidRPr="00F46D37" w:rsidRDefault="00F46D37" w:rsidP="00F46D37">
      <w:pPr>
        <w:rPr>
          <w:sz w:val="16"/>
          <w:szCs w:val="16"/>
          <w:u w:val="single"/>
        </w:rPr>
      </w:pPr>
      <w:r w:rsidRPr="00F46D37">
        <w:rPr>
          <w:sz w:val="16"/>
          <w:szCs w:val="16"/>
          <w:u w:val="single"/>
        </w:rPr>
        <w:t>Powershell Code:-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color w:val="FF4500"/>
          <w:sz w:val="16"/>
          <w:szCs w:val="16"/>
        </w:rPr>
        <w:t>$Files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</w:rPr>
        <w:t>=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0000FF"/>
          <w:sz w:val="16"/>
          <w:szCs w:val="16"/>
        </w:rPr>
        <w:t>Get-ChildItem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</w:rPr>
        <w:t>'Z:\Projects\PTL 5_2017\SONATA\ScriptsWIthLoginChange\PERF\EI\*\*.c'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color w:val="00008B"/>
          <w:sz w:val="16"/>
          <w:szCs w:val="16"/>
        </w:rPr>
        <w:t>Foreach</w:t>
      </w:r>
      <w:r w:rsidRPr="00F46D37">
        <w:rPr>
          <w:rFonts w:ascii="Lucida Console" w:hAnsi="Lucida Console"/>
          <w:sz w:val="16"/>
          <w:szCs w:val="16"/>
        </w:rPr>
        <w:t xml:space="preserve"> (</w:t>
      </w:r>
      <w:r w:rsidRPr="00F46D37">
        <w:rPr>
          <w:rFonts w:ascii="Lucida Console" w:hAnsi="Lucida Console"/>
          <w:color w:val="FF4500"/>
          <w:sz w:val="16"/>
          <w:szCs w:val="16"/>
        </w:rPr>
        <w:t>$File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00008B"/>
          <w:sz w:val="16"/>
          <w:szCs w:val="16"/>
        </w:rPr>
        <w:t>in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FF4500"/>
          <w:sz w:val="16"/>
          <w:szCs w:val="16"/>
        </w:rPr>
        <w:t>$Files</w:t>
      </w:r>
      <w:r w:rsidRPr="00F46D37">
        <w:rPr>
          <w:rFonts w:ascii="Lucida Console" w:hAnsi="Lucida Console"/>
          <w:sz w:val="16"/>
          <w:szCs w:val="16"/>
        </w:rPr>
        <w:t>)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sz w:val="16"/>
          <w:szCs w:val="16"/>
        </w:rPr>
        <w:t>{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color w:val="FF4500"/>
          <w:sz w:val="16"/>
          <w:szCs w:val="16"/>
        </w:rPr>
        <w:t>$original_file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</w:rPr>
        <w:t>=</w:t>
      </w:r>
      <w:r w:rsidRPr="00F46D37">
        <w:rPr>
          <w:rFonts w:ascii="Lucida Console" w:hAnsi="Lucida Console"/>
          <w:sz w:val="16"/>
          <w:szCs w:val="16"/>
        </w:rPr>
        <w:t xml:space="preserve"> (</w:t>
      </w:r>
      <w:r w:rsidRPr="00F46D37">
        <w:rPr>
          <w:rFonts w:ascii="Lucida Console" w:hAnsi="Lucida Console"/>
          <w:color w:val="FF4500"/>
          <w:sz w:val="16"/>
          <w:szCs w:val="16"/>
        </w:rPr>
        <w:t>$File</w:t>
      </w:r>
      <w:r w:rsidRPr="00F46D37">
        <w:rPr>
          <w:rFonts w:ascii="Lucida Console" w:hAnsi="Lucida Console"/>
          <w:sz w:val="16"/>
          <w:szCs w:val="16"/>
        </w:rPr>
        <w:t>)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color w:val="FF4500"/>
          <w:sz w:val="16"/>
          <w:szCs w:val="16"/>
        </w:rPr>
        <w:t>$destination_file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</w:rPr>
        <w:t>=</w:t>
      </w:r>
      <w:r w:rsidRPr="00F46D37">
        <w:rPr>
          <w:rFonts w:ascii="Lucida Console" w:hAnsi="Lucida Console"/>
          <w:sz w:val="16"/>
          <w:szCs w:val="16"/>
        </w:rPr>
        <w:t>  (</w:t>
      </w:r>
      <w:r w:rsidRPr="00F46D37">
        <w:rPr>
          <w:rFonts w:ascii="Lucida Console" w:hAnsi="Lucida Console"/>
          <w:color w:val="FF4500"/>
          <w:sz w:val="16"/>
          <w:szCs w:val="16"/>
        </w:rPr>
        <w:t>$File</w:t>
      </w:r>
      <w:r w:rsidRPr="00F46D37">
        <w:rPr>
          <w:rFonts w:ascii="Lucida Console" w:hAnsi="Lucida Console"/>
          <w:sz w:val="16"/>
          <w:szCs w:val="16"/>
        </w:rPr>
        <w:t>)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sz w:val="16"/>
          <w:szCs w:val="16"/>
        </w:rPr>
        <w:t>(</w:t>
      </w:r>
      <w:r w:rsidRPr="00F46D37">
        <w:rPr>
          <w:rFonts w:ascii="Lucida Console" w:hAnsi="Lucida Console"/>
          <w:color w:val="0000FF"/>
          <w:sz w:val="16"/>
          <w:szCs w:val="16"/>
        </w:rPr>
        <w:t>Get-Content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FF4500"/>
          <w:sz w:val="16"/>
          <w:szCs w:val="16"/>
        </w:rPr>
        <w:t>$original_file</w:t>
      </w:r>
      <w:r w:rsidRPr="00F46D37">
        <w:rPr>
          <w:rFonts w:ascii="Lucida Console" w:hAnsi="Lucida Console"/>
          <w:sz w:val="16"/>
          <w:szCs w:val="16"/>
        </w:rPr>
        <w:t xml:space="preserve">) </w:t>
      </w:r>
      <w:r w:rsidRPr="00F46D37">
        <w:rPr>
          <w:rFonts w:ascii="Lucida Console" w:hAnsi="Lucida Console"/>
          <w:color w:val="A9A9A9"/>
          <w:sz w:val="16"/>
          <w:szCs w:val="16"/>
        </w:rPr>
        <w:t>|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0000FF"/>
          <w:sz w:val="16"/>
          <w:szCs w:val="16"/>
        </w:rPr>
        <w:t>Foreach-Object</w:t>
      </w:r>
      <w:r w:rsidRPr="00F46D37">
        <w:rPr>
          <w:rFonts w:ascii="Lucida Console" w:hAnsi="Lucida Console"/>
          <w:sz w:val="16"/>
          <w:szCs w:val="16"/>
        </w:rPr>
        <w:t xml:space="preserve"> {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color w:val="FF4500"/>
          <w:sz w:val="16"/>
          <w:szCs w:val="16"/>
        </w:rPr>
        <w:t>$_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</w:rPr>
        <w:t>-replace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</w:rPr>
        <w:t>'transaction\(\"SEI(.*?)_factsheet\"'</w:t>
      </w:r>
      <w:r w:rsidRPr="00F46D37">
        <w:rPr>
          <w:rFonts w:ascii="Lucida Console" w:hAnsi="Lucida Console"/>
          <w:color w:val="A9A9A9"/>
          <w:sz w:val="16"/>
          <w:szCs w:val="16"/>
        </w:rPr>
        <w:t>,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</w:rPr>
        <w:t>'transaction("SEI_factsheet"'</w:t>
      </w:r>
      <w:r w:rsidRPr="00F46D37">
        <w:rPr>
          <w:rFonts w:ascii="Lucida Console" w:hAnsi="Lucida Console"/>
          <w:sz w:val="16"/>
          <w:szCs w:val="16"/>
        </w:rPr>
        <w:t xml:space="preserve">} </w:t>
      </w:r>
      <w:r w:rsidRPr="00F46D37">
        <w:rPr>
          <w:rFonts w:ascii="Lucida Console" w:hAnsi="Lucida Console"/>
          <w:color w:val="A9A9A9"/>
          <w:sz w:val="16"/>
          <w:szCs w:val="16"/>
        </w:rPr>
        <w:t>|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0000FF"/>
          <w:sz w:val="16"/>
          <w:szCs w:val="16"/>
        </w:rPr>
        <w:t>Set-Content</w:t>
      </w:r>
      <w:r w:rsidRPr="00F46D37">
        <w:rPr>
          <w:rFonts w:ascii="Lucida Console" w:hAnsi="Lucida Console"/>
          <w:sz w:val="16"/>
          <w:szCs w:val="16"/>
        </w:rPr>
        <w:t xml:space="preserve"> </w:t>
      </w:r>
      <w:r w:rsidRPr="00F46D37">
        <w:rPr>
          <w:rFonts w:ascii="Lucida Console" w:hAnsi="Lucida Console"/>
          <w:color w:val="FF4500"/>
          <w:sz w:val="16"/>
          <w:szCs w:val="16"/>
        </w:rPr>
        <w:t>$destination_file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sz w:val="16"/>
          <w:szCs w:val="16"/>
        </w:rPr>
      </w:pPr>
      <w:r w:rsidRPr="00F46D37">
        <w:rPr>
          <w:rFonts w:ascii="Lucida Console" w:hAnsi="Lucida Console"/>
          <w:sz w:val="16"/>
          <w:szCs w:val="16"/>
        </w:rPr>
        <w:t xml:space="preserve">} 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sz w:val="16"/>
          <w:szCs w:val="16"/>
        </w:rPr>
      </w:pPr>
      <w:r w:rsidRPr="00F46D37">
        <w:rPr>
          <w:sz w:val="16"/>
          <w:szCs w:val="16"/>
          <w:u w:val="single"/>
        </w:rPr>
        <w:t>Below is the Power shell command to remove the ‘.idx’ files and ‘result’ folder from the script path.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Calibri" w:hAnsi="Calibri" w:cs="Calibri"/>
          <w:b/>
          <w:bCs/>
          <w:sz w:val="16"/>
          <w:szCs w:val="16"/>
        </w:rPr>
      </w:pPr>
      <w:r w:rsidRPr="00F46D37">
        <w:rPr>
          <w:b/>
          <w:bCs/>
          <w:sz w:val="16"/>
          <w:szCs w:val="16"/>
        </w:rPr>
        <w:t>Command-: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0000FF"/>
          <w:sz w:val="16"/>
          <w:szCs w:val="16"/>
          <w:lang w:eastAsia="en-GB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0000FF"/>
          <w:sz w:val="16"/>
          <w:szCs w:val="16"/>
          <w:lang w:eastAsia="en-GB"/>
        </w:rPr>
      </w:pP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Get-ChildItem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  <w:lang w:eastAsia="en-GB"/>
        </w:rPr>
        <w:t>'Z:\Ankit\EI_New\*'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-include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A2BE2"/>
          <w:sz w:val="16"/>
          <w:szCs w:val="16"/>
          <w:lang w:eastAsia="en-GB"/>
        </w:rPr>
        <w:t>*.idx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-recurse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A9A9A9"/>
          <w:sz w:val="16"/>
          <w:szCs w:val="16"/>
          <w:lang w:eastAsia="en-GB"/>
        </w:rPr>
        <w:t>|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foreach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(</w:t>
      </w:r>
      <w:r w:rsidRPr="00F46D37">
        <w:rPr>
          <w:rFonts w:ascii="Lucida Console" w:hAnsi="Lucida Console"/>
          <w:color w:val="FF4500"/>
          <w:sz w:val="16"/>
          <w:szCs w:val="16"/>
          <w:lang w:eastAsia="en-GB"/>
        </w:rPr>
        <w:t>$_</w:t>
      </w:r>
      <w:r w:rsidRPr="00F46D37">
        <w:rPr>
          <w:rFonts w:ascii="Lucida Console" w:hAnsi="Lucida Console"/>
          <w:sz w:val="16"/>
          <w:szCs w:val="16"/>
          <w:lang w:eastAsia="en-GB"/>
        </w:rPr>
        <w:t>) {</w:t>
      </w: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remove-item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FF4500"/>
          <w:sz w:val="16"/>
          <w:szCs w:val="16"/>
          <w:lang w:eastAsia="en-GB"/>
        </w:rPr>
        <w:t>$_</w:t>
      </w:r>
      <w:r w:rsidRPr="00F46D37">
        <w:rPr>
          <w:rFonts w:ascii="Lucida Console" w:hAnsi="Lucida Console"/>
          <w:color w:val="A9A9A9"/>
          <w:sz w:val="16"/>
          <w:szCs w:val="16"/>
          <w:lang w:eastAsia="en-GB"/>
        </w:rPr>
        <w:t>.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FullName} </w:t>
      </w:r>
    </w:p>
    <w:p w:rsidR="00F46D37" w:rsidRPr="00F46D37" w:rsidRDefault="00F46D37" w:rsidP="00F46D37">
      <w:pPr>
        <w:rPr>
          <w:rFonts w:ascii="Calibri" w:hAnsi="Calibri"/>
          <w:sz w:val="16"/>
          <w:szCs w:val="16"/>
          <w:u w:val="single"/>
        </w:rPr>
      </w:pPr>
      <w:r w:rsidRPr="00F46D37">
        <w:rPr>
          <w:sz w:val="16"/>
          <w:szCs w:val="16"/>
          <w:u w:val="single"/>
        </w:rPr>
        <w:t>PowerShell Command to Search particular string in folder:-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0000FF"/>
          <w:sz w:val="16"/>
          <w:szCs w:val="16"/>
          <w:lang w:eastAsia="en-GB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rPr>
          <w:rFonts w:ascii="Lucida Console" w:hAnsi="Lucida Console"/>
          <w:color w:val="8A2BE2"/>
          <w:sz w:val="16"/>
          <w:szCs w:val="16"/>
          <w:lang w:eastAsia="en-GB"/>
        </w:rPr>
      </w:pPr>
      <w:r w:rsidRPr="00F46D37">
        <w:rPr>
          <w:rFonts w:ascii="Lucida Console" w:hAnsi="Lucida Console"/>
          <w:color w:val="0000FF"/>
          <w:sz w:val="16"/>
          <w:szCs w:val="16"/>
          <w:lang w:eastAsia="en-GB"/>
        </w:rPr>
        <w:t>Select-String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-Path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B0000"/>
          <w:sz w:val="16"/>
          <w:szCs w:val="16"/>
          <w:lang w:eastAsia="en-GB"/>
        </w:rPr>
        <w:t>"Y:\Projects\PTL 5_2017\SONATA\ScriptsWIthLoginChange\PERF\EI_MD_CmmnName\*\*.c"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000080"/>
          <w:sz w:val="16"/>
          <w:szCs w:val="16"/>
          <w:lang w:eastAsia="en-GB"/>
        </w:rPr>
        <w:t>-pattern</w:t>
      </w:r>
      <w:r w:rsidRPr="00F46D37">
        <w:rPr>
          <w:rFonts w:ascii="Lucida Console" w:hAnsi="Lucida Console"/>
          <w:sz w:val="16"/>
          <w:szCs w:val="16"/>
          <w:lang w:eastAsia="en-GB"/>
        </w:rPr>
        <w:t xml:space="preserve"> </w:t>
      </w:r>
      <w:r w:rsidRPr="00F46D37">
        <w:rPr>
          <w:rFonts w:ascii="Lucida Console" w:hAnsi="Lucida Console"/>
          <w:color w:val="8A2BE2"/>
          <w:sz w:val="16"/>
          <w:szCs w:val="16"/>
          <w:lang w:eastAsia="en-GB"/>
        </w:rPr>
        <w:t xml:space="preserve">SEI_ClickBuySellSwitch </w:t>
      </w:r>
    </w:p>
    <w:p w:rsidR="00B33039" w:rsidRDefault="00F46D37" w:rsidP="002D69B5">
      <w:pPr>
        <w:rPr>
          <w:sz w:val="16"/>
          <w:szCs w:val="16"/>
        </w:rPr>
      </w:pPr>
      <w:r>
        <w:rPr>
          <w:sz w:val="16"/>
          <w:szCs w:val="16"/>
        </w:rPr>
        <w:t>CDAS POWERSHELl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D:\CDAS\CDASBG\CDAS*\CustomerDataAggregatorService.log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-notmatch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"null"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-Pattern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"Completion time(.*?)ms"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Foreach-Object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'[INFO   ]* CustomerDataAggregatorService_Flow -- Completion time of SOAP call : Consolidated'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'CustomerDataAggregatorService_Flow -- Completion time of SOAP call : 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"\[INFO   \] 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"]"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\[TRAN ID:"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\- 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","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"ms"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D:\CDAS\out.csv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-Prompt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'Please enter minutes e.g. for last 15 min enter -15'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AddMinutes(</w:t>
      </w:r>
      <w:r>
        <w:rPr>
          <w:rFonts w:ascii="Lucida Console" w:hAnsi="Lucida Console" w:cs="Lucida Console"/>
          <w:color w:val="FF4500"/>
          <w:sz w:val="18"/>
          <w:szCs w:val="18"/>
        </w:rPr>
        <w:t>$time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sz w:val="18"/>
          <w:szCs w:val="18"/>
        </w:rPr>
        <w:t>'yyyy-MM-dd hh:mm:ss.fff'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$Hour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"filter time"</w:t>
      </w:r>
      <w:r>
        <w:rPr>
          <w:rFonts w:ascii="Lucida Console" w:hAnsi="Lucida Console" w:cs="Lucida Console"/>
          <w:color w:val="FF4500"/>
          <w:sz w:val="18"/>
          <w:szCs w:val="18"/>
        </w:rPr>
        <w:t>$time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#Get-Content -Path D:\CDAS\out.csv | where { $_ |Select-String -Pattern "$Year-$Month-$day 0$Hour|$Year-$Month-$day 0$Hour1|$Year-$Month-$day 0$Hour2|$Year-$Month-$day 0$Hour3"}|Out-File D:\CDAS\out4hour.csv 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#Get-Content -Path D:\CDAS\out.csv | where { $_ |Select-String -Pattern "$Year-$Month-$day $Hour"}|Out-File D:\CDAS\out1hour.csv 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D:\CDAS\out.csv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D:\CDAS\outmin.csv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#Pattern "$Year-$Month-$day $Hour"}|Out-File D:\CDAS\out1hour.csv 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CDAS Batch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>pscp -pw Chunnu93 a586385@msghub-con-per-a.uk.fid-intl.com:/var/con/hubt1a/ret/log/CustomerDataAggregatorService.log.11 D:\CDAS\CDASBG\CDAS1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>pscp -pw Chunnu93 a586385@msghub-con-per-b.uk.fid-intl.com:/var/con/hubt1b/ret/log/CustomerDataAggregatorService.log.11 D:\CDAS\CDASBG\CDAS2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>copy D:\CDAS\CDASBG\CDAS1\CustomerDataAggregatorService.log.* D:\CDAS\CDASBG\CDAS1\CustomerDataAggregatorService.log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>copy D:\CDAS\CDASBG\CDAS2\CustomerDataAggregatorService.log.* D:\CDAS\CDASBG\CDAS2\CustomerDataAggregatorService.log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>timeout /t 10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46D37">
        <w:rPr>
          <w:rFonts w:ascii="Lucida Console" w:hAnsi="Lucida Console" w:cs="Lucida Console"/>
          <w:sz w:val="18"/>
          <w:szCs w:val="18"/>
        </w:rPr>
        <w:t xml:space="preserve">exit </w:t>
      </w: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CDAS PL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#use warnings;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use strict;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use List::Util qw/ max min /;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use feature 'say';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@GetMandate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@Gettime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@GetRTCapitalGainTax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@GetAccount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@GetRTTotalReturns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@GetAOF=();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@AccountHnV=();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@CustomerHnV=();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@CustomerGetRegistered=();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@CustomerGetCustomer=();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@CustomerGetContribution=();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@Accounthnvs=();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@RetrieveAdviser=();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@AddressHistoryGetCustomer=();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@GetCustomerAddressHistory=();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@RetreiveAdviser=();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@GetNameHistory=();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@nameGetCustomer=();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@TID_GetMandate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@TID_GetRTCapitalGainTax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@TID_GetAccount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my @TID_GetRTTotalReturns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@TID_GetAOF=();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@TID_AccountHnV=();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@TID_CustomerHnV=();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@TID_CustomerGetRegistered=();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@TID_CustomerGetCustomer=();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@TID_CustomerGetContribution=();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@TID_Accounthnvs=();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@TID_RetrieveAdviser=();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@TID_AddressHistoryGetCustomer=();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@TID_GetCustomerAddressHistory=();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@TID_RetreiveAdviser=();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@TID_GetNameHistory=();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@TID_nameGetCustomer=();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$total 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@Avg=();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@Tid=();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$path=();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$scriptpath=();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$exepath=();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$index;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@row=();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$result=0;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$datestring=0;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##my $loopCount=0;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##my @time =();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####### ##my $cmd ='\\\UKHIL285WIN\Groups\Performance\Ankit\Log\Log.bat';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####### ##system( "'C:\Program Files\PuTTY\pscp.exe' $cmd");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####D:\CDAS\CDASBG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system("start D:\\CDAS\\CDASBG\\Log.bat");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sleep 5;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$scriptpath="D:\\CDAS\\CDASBG\\cdasPshell.ps1";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$exepath="C:\\Windows\\System32\\WindowsPowerShell\\v1.0\\powershell.exe";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system("$exepath -File $scriptpath");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sleep 5;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open(FH, '&lt;:encoding(UTF-16)', 'outmin.csv');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while(&lt;FH&gt;)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=~/^(.*?),(.*?),(.*?),(\d+)/)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@Gettime, $1;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=~/^(.*?),(.*?),Account-GetMandate,(\d+)/)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@GetMandate,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@TID_GetMandate,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=~/^(.*?),(.*?),Account-GetRTCapitalGainTax,(\d+)/)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@GetRTCapitalGainTax,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@TID_GetRTCapitalGainTax,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=~/^(.*?),(.*?),Account-GetAccount,(\d+)/)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@GetAccount,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@TID_GetAccount,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=~/^(.*?),(.*?),AccountInfo-GetRTTotalReturns,(\d+)/)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@GetRTTotalReturns,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@TID_GetRTTotalReturns,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=~/^(.*?),(.*?),Account-GetAOF,(\d+)/)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@GetAOF,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@TID_GetAOF,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=~/^(.*?),(.*?),Account-GetHoldingValuations,(\d+)/)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@AccountHnV,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@TID_AccountHnV,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=~/^(.*?),(.*?),Customer-GetHoldingValuation,(\d+)/)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@CustomerHnV,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@TID_CustomerHnV,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=~/^(.*?),(.*?),Customer-GetRegisteredAccount,(\d+)/)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@CustomerGetRegistered,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@TID_CustomerGetRegistered,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=~/^(.*?),(.*?),Customer-GetCustomer,(\d+)/)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@CustomerGetCustomer,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@TID_CustomerGetCustomer,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=~/^(.*?),(.*?),Customer-GetContribution,(\d+)/)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@CustomerGetContribution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@TID_CustomerGetContribution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=~/^(.*?),(.*?),Account-GetHoldingValuation,(\d+)/)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@Accounthnvs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@TID_Accounthnvs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AddressHistory-RetrieveAdviser,(\d+)/)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@RetrieveAdviser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@TID_RetrieveAdviser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AddressHistory-GetCustomer,(\d+)/)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@AddressHistoryGetCustomer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@TID_AddressHistoryGetCustomer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AddressHistory-GetCustomerAddressHistory,(\d+)/)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@GetCustomerAddressHistory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@TID_GetCustomerAddressHistory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CustomerAdviser-RetreiveAdviser,(\d+)/)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@RetreiveAdviser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@TID_RetreiveAdviser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CustomerAdviser-GetCustomer,(\d+)/)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@GetCustomer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@TID_GetCustomer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NameHistory-GetNameHistory,(\d+)/)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@GetNameHistory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@TID_GetNameHistory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if($_ =~/^(.*?),(.*?), NameHistory-GetCustomer,(\d+)/)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@nameGetCustomer , $3;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  <w:t>push @TID_nameGetCustomer , $2;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 ####  ++$loopCount;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ab/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###sprintf  "%s",$Gettime[@loopCount];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close FH;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@Gettime;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##print $Gettime[@Gettime-1];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@GetMandate;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 = $total+@GetMandate[$i];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$GetMandate[$index] == max @GetMandate or $index &gt; $#GetMandate;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@TID_GetMandate[$index];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@GetRTCapitalGainTax;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$total=$total+@GetRTCapitalGainTax[$i]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$GetRTCapitalGainTax[$index] == max @GetRTCapitalGainTax or $index &gt; $#GetRTCapitalGainTax;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@TID_GetRTCapitalGainTax[$index];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@GetAccount;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$total=$total+@GetAccount[$i]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$GetAccount[$index] == max @GetAccount or $index &gt; $#GetAccount;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@TID_GetAccount[$index];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@GetRTTotalReturns;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$total=$total+@GetRTTotalReturns[$i]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$GetRTTotalReturns[$index] == max @GetRTTotalReturns or $index &gt; $#GetRTTotalReturns;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@TID_GetRTTotalReturns[$index];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@GetAOF;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$total=$total+@GetAOF[$i]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$GetAOF[$index] == max @GetAOF or $index &gt; $#GetAOF;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@TID_GetAOF[$index];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@AccountHnV;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$total=$total+@AccountHnV[$i]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$AccountHnV[$index] == max @AccountHnV or $index &gt; $#AccountHnV;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@TID_AccountHnV[$index];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@CustomerHnV;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$total=$total+@CustomerHnV[$i]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$CustomerHnV[$index] == max @CustomerHnV or $index &gt; $#CustomerHnV;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@TID_CustomerHnV[$index];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@CustomerGetRegistered;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$total=$total+@CustomerGetRegistered[$i]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$CustomerGetRegistered[$index] == max @CustomerGetRegistered or $index &gt; $#CustomerGetRegistered;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@TID_CustomerGetRegistered[$index];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@CustomerGetCustomer;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$total=$total+@CustomerGetCustomer[$i]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$CustomerGetCustomer[$index] == max @CustomerGetCustomer or $index &gt; $#CustomerGetCustomer;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@TID_CustomerGetCustomer[$index];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@CustomerGetContribution;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$total=$total+@CustomerGetContribution[$i]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$CustomerGetContribution[$index] == max @CustomerGetContribution or $index &gt; $#CustomerGetContribution;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@TID_CustomerGetContribution[$index];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@Accounthnvs;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$total=$total+@Accounthnvs[$i]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$Accounthnvs[$index] == max @Accounthnvs or $index &gt; $#Accounthnvs;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@TID_Accounthnvs[$index];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@RetrieveAdviser;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$total=$total+@RetrieveAdviser[$i]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$RetrieveAdviser[$index] == max @RetrieveAdviser or $index &gt; $#RetrieveAdviser;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@TID_RetrieveAdviser[$index];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@AddressHistoryGetCustomer;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$total=$total+@AddressHistoryGetCustomer[$i]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$AddressHistoryGetCustomer[$index] == max @AddressHistoryGetCustomer or $index &gt; $#AddressHistoryGetCustomer;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@TID_AddressHistoryGetCustomer[$index];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@GetCustomerAddressHistory;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$total=$total+@GetCustomerAddressHistory[$i]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$GetCustomerAddressHistory[$index] == max @GetCustomerAddressHistory or $index &gt; $#GetCustomerAddressHistory;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@TID_GetCustomerAddressHistory[$index];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@RetreiveAdviser;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$total=$total+@RetreiveAdviser[$i]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$RetreiveAdviser[$index] == max @RetreiveAdviser or $index &gt; $#RetreiveAdviser;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@TID_RetreiveAdviser[$index];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$total=$total+@GetCustomer[$i]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$GetCustomer[$index] == max @GetCustomer or $index &gt; $#GetCustomer;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@TID_GetCustomer[$index];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@GetNameHistory;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$total=$total+@GetNameHistory[$i]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$GetNameHistory[$index] == max @GetNameHistory or $index &gt; $#GetNameHistory;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@TID_GetNameHistory[$index];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$size = @nameGetCustomer;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if($size!=0)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for (my $i=0;$i&lt;$size;$i++){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$total=$total+@nameGetCustomer[$i]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my $rounded = sprintf "%.3f", $total/$size/1000;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$rounded;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++$index until $nameGetCustomer[$index] == max @nameGetCustomer or $index &gt; $#nameGetCustomer;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@TID_nameGetCustomer[$index];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@row,$size;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$index=0;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$total=0;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else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{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@Avg, 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@Tid, 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push @row,"No Data";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}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$datestring = gmtime();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open FR, '&gt;' , 'C:\xampp\htdocs\CDAS\CDAS.html' or die $!;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FR"&lt;HTML&gt;";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FR"&lt;HEAD&gt;";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FR"&lt;h1&gt;Retail Web Perf Testing Portal - CDAS&lt;/h1&gt;";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FR"&lt;br&gt;SnapshotTime :";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 $datestring;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&lt;pr&gt;";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FR"&lt;br&gt;StartTime :";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 @Gettime[0];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&lt;\pr&gt;";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FR"\r\n\t";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FR"&lt;br&gt;EndTime :";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 $Gettime[@Gettime-1];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FR"&lt;TITLE&gt;Retail Web Perf Testing Portal&lt;/TITLE&gt;";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FR"&lt;/HEAD&gt;";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FR"&lt;BODY&gt;";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FR"\r\n";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FR"&lt;DIV&gt;";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FR"&lt;table border=2 cellspacing=2 cellpadding=5 width=100%&gt;";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FR"&lt;b&gt;Total Hits";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FR"&lt;b&gt;Service Name";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"&lt;b&gt;Average(sec)";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"&lt;b&gt;Min(sec)";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"&lt;b&gt;Max(sec)";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"&lt;b&gt;Transactin ID(Max)";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FR"Account-GetMandate";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@GetMandate)/1000;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@GetMandate)/1000;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FR"Account-GetRTCapitalGainTax";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@GetRTCapitalGainTax)/1000;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@GetRTCapitalGainTax)/1000;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FR"Account-GetAccount";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@GetAccount)/1000;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@GetAccount)/1000;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FR"AccountInfo-GetRTTotalReturns";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@GetRTTotalReturns)/1000;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@GetRTTotalReturns)/1000;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FR"Account-GetAOF";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@GetAOF)/1000;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@GetAOF)/1000;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FR"Account-GetHoldingValuations";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@AccountHnV)/1000;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@AccountHnV)/1000;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Account-GetHoldingValuation";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@Accounthnvs)/1000;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@Accounthnvs)/1000;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@Tid[10];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FR"Customer-GetHoldingValuation 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@CustomerHnV)/1000;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@CustomerHnV)/1000;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FR"Customer-GetRegisteredAccount";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@CustomerGetRegistered)/1000;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@CustomerGetRegistered)/1000;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@row[8];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FR"Customer-GetCustomer 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@Avg[8];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@CustomerGetCustomer)/1000;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@CustomerGetCustomer)/1000;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@Tid[8];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@row[9];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FR"Customer-GetContribution 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@Avg[9];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@CustomerGetContribution)/1000;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@CustomerGetContribution)/1000;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@Tid[9];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 CustomerAdviser-RetreiveAdviser";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@RetrieveAdviser)/1000;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@RetrieveAdviser)/1000;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@Tid[14];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  CustomerAdviser-GetCustomer";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@Tid[15];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print FR"  AddressHistory-RetrieveAdviser";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@RetreiveAdviser)/1000;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@RetreiveAdviser)/1000;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@Tid[11];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 AddressHistory-GetCustomer";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@AddressHistoryGetCustomer)/1000;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@AddressHistoryGetCustomer)/1000;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@Tid[12];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 AddressHistory-GetCustomerAddressHistory";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@GetCustomerAddressHistory)/1000;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@GetCustomerAddressHistory)/1000;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@Tid[13];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 xml:space="preserve"> 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NameHistory-GetNameHistory";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@GetNameHistory)/1000;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(max @GetNameHistory)/1000;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@Tid[16];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@row[17];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NameHistory-GetCustomer";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@Avg[17];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(min @nameGetCustomer)/1000;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lastRenderedPageBreak/>
        <w:t>print FR (max @nameGetCustomer)/1000;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 max @Tid[17];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&lt;/td&gt;";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 &lt;/tr&gt;";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FR"&lt;/table&gt;";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print FR"&lt;/DIV&gt;";</w:t>
      </w: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</w:p>
    <w:p w:rsidR="00F46D37" w:rsidRPr="003875F0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6"/>
        </w:rPr>
      </w:pPr>
      <w:r w:rsidRPr="003875F0">
        <w:rPr>
          <w:rFonts w:ascii="Lucida Console" w:hAnsi="Lucida Console" w:cs="Lucida Console"/>
          <w:sz w:val="14"/>
          <w:szCs w:val="16"/>
        </w:rPr>
        <w:t>close FR;</w:t>
      </w: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P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75F0" w:rsidRPr="00F46D37" w:rsidRDefault="003875F0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6D37" w:rsidRDefault="00F46D37" w:rsidP="00F46D37">
      <w:pPr>
        <w:pBdr>
          <w:bottom w:val="single" w:sz="6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</w:p>
    <w:p w:rsidR="003875F0" w:rsidRDefault="003875F0" w:rsidP="002D69B5">
      <w:pPr>
        <w:rPr>
          <w:color w:val="00008B"/>
          <w:sz w:val="16"/>
        </w:rPr>
      </w:pPr>
      <w:r w:rsidRPr="003875F0">
        <w:rPr>
          <w:color w:val="708090"/>
          <w:sz w:val="16"/>
        </w:rPr>
        <w:t>/*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 * LoadRunner Java script. (Build: </w:t>
      </w:r>
      <w:r w:rsidRPr="003875F0">
        <w:rPr>
          <w:i/>
          <w:iCs/>
          <w:color w:val="00008B"/>
          <w:sz w:val="16"/>
        </w:rPr>
        <w:t>3020</w:t>
      </w:r>
      <w:r w:rsidRPr="003875F0">
        <w:rPr>
          <w:color w:val="708090"/>
          <w:sz w:val="16"/>
        </w:rPr>
        <w:t>)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 * 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 * Script Description: 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 *                     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 */</w:t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lrapi.web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lrapi.lr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File;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FileInputStream;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IOException;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FileWriter;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BufferedReader;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FileNotFoundException;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io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FileReader;</w:t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Connection;   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DriverManager;   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ResultSet;   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Statement;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PreparedStatement;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SQLException;</w:t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import</w:t>
      </w:r>
      <w:r w:rsidRPr="003875F0">
        <w:rPr>
          <w:sz w:val="16"/>
        </w:rPr>
        <w:t> java</w:t>
      </w:r>
      <w:r w:rsidRPr="003875F0">
        <w:rPr>
          <w:color w:val="00008B"/>
          <w:sz w:val="16"/>
        </w:rPr>
        <w:t>.</w:t>
      </w:r>
      <w:r w:rsidRPr="003875F0">
        <w:rPr>
          <w:sz w:val="16"/>
        </w:rPr>
        <w:t>sql</w:t>
      </w:r>
      <w:r w:rsidRPr="003875F0">
        <w:rPr>
          <w:color w:val="00008B"/>
          <w:sz w:val="16"/>
        </w:rPr>
        <w:t>.*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b/>
          <w:bCs/>
          <w:color w:val="0000FF"/>
          <w:sz w:val="16"/>
        </w:rPr>
        <w:t>public</w:t>
      </w:r>
      <w:r w:rsidRPr="003875F0">
        <w:rPr>
          <w:sz w:val="16"/>
        </w:rPr>
        <w:t> </w:t>
      </w:r>
      <w:r w:rsidRPr="003875F0">
        <w:rPr>
          <w:color w:val="0000FF"/>
          <w:sz w:val="16"/>
        </w:rPr>
        <w:t>class</w:t>
      </w:r>
      <w:r w:rsidRPr="003875F0">
        <w:rPr>
          <w:sz w:val="16"/>
        </w:rPr>
        <w:t> Actions</w:t>
      </w:r>
      <w:r w:rsidRPr="003875F0">
        <w:rPr>
          <w:sz w:val="16"/>
        </w:rPr>
        <w:br/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</w:r>
      <w:r w:rsidRPr="003875F0">
        <w:rPr>
          <w:sz w:val="16"/>
        </w:rPr>
        <w:br/>
        <w:t>        </w:t>
      </w:r>
      <w:r w:rsidRPr="003875F0">
        <w:rPr>
          <w:color w:val="708090"/>
          <w:sz w:val="16"/>
        </w:rPr>
        <w:t>// Create global connection variable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//    private Connection connection;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//    private Statement stmt;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//    int block=</w:t>
      </w:r>
      <w:r w:rsidRPr="003875F0">
        <w:rPr>
          <w:i/>
          <w:iCs/>
          <w:color w:val="00008B"/>
          <w:sz w:val="16"/>
        </w:rPr>
        <w:t>0</w:t>
      </w:r>
      <w:r w:rsidRPr="003875F0">
        <w:rPr>
          <w:color w:val="708090"/>
          <w:sz w:val="16"/>
        </w:rPr>
        <w:t>;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//    int i,j,k,l,m,n,p,q;</w:t>
      </w:r>
      <w:r w:rsidRPr="003875F0">
        <w:rPr>
          <w:sz w:val="16"/>
        </w:rPr>
        <w:br/>
      </w:r>
      <w:r w:rsidRPr="003875F0">
        <w:rPr>
          <w:color w:val="708090"/>
          <w:sz w:val="16"/>
        </w:rPr>
        <w:t>//    ResultSet rs = null;</w:t>
      </w:r>
      <w:r w:rsidRPr="003875F0">
        <w:rPr>
          <w:sz w:val="16"/>
        </w:rPr>
        <w:br/>
        <w:t>    </w:t>
      </w:r>
      <w:r w:rsidRPr="003875F0">
        <w:rPr>
          <w:sz w:val="16"/>
        </w:rPr>
        <w:br/>
        <w:t>     </w:t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sz w:val="16"/>
        </w:rPr>
        <w:br/>
        <w:t>    </w:t>
      </w:r>
      <w:r w:rsidRPr="003875F0">
        <w:rPr>
          <w:b/>
          <w:bCs/>
          <w:color w:val="0000FF"/>
          <w:sz w:val="16"/>
        </w:rPr>
        <w:t>public</w:t>
      </w:r>
      <w:r w:rsidRPr="003875F0">
        <w:rPr>
          <w:sz w:val="16"/>
        </w:rPr>
        <w:t> </w:t>
      </w:r>
      <w:r w:rsidRPr="003875F0">
        <w:rPr>
          <w:b/>
          <w:bCs/>
          <w:color w:val="0000FF"/>
          <w:sz w:val="16"/>
        </w:rPr>
        <w:t>int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init()</w:t>
      </w:r>
      <w:r w:rsidRPr="003875F0">
        <w:rPr>
          <w:sz w:val="16"/>
        </w:rPr>
        <w:t> </w:t>
      </w:r>
      <w:r w:rsidRPr="003875F0">
        <w:rPr>
          <w:color w:val="A52A2A"/>
          <w:sz w:val="16"/>
        </w:rPr>
        <w:t>throws</w:t>
      </w:r>
      <w:r w:rsidRPr="003875F0">
        <w:rPr>
          <w:sz w:val="16"/>
        </w:rPr>
        <w:t> ClassNotFoundException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SQLException </w:t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</w:r>
      <w:r w:rsidRPr="003875F0">
        <w:rPr>
          <w:sz w:val="16"/>
        </w:rPr>
        <w:br/>
        <w:t>        </w:t>
      </w:r>
      <w:r w:rsidRPr="003875F0">
        <w:rPr>
          <w:color w:val="000080"/>
          <w:sz w:val="16"/>
        </w:rPr>
        <w:t>return</w:t>
      </w:r>
      <w:r w:rsidRPr="003875F0">
        <w:rPr>
          <w:sz w:val="16"/>
        </w:rPr>
        <w:t> </w:t>
      </w:r>
      <w:r w:rsidRPr="003875F0">
        <w:rPr>
          <w:i/>
          <w:iCs/>
          <w:color w:val="00008B"/>
          <w:sz w:val="16"/>
        </w:rPr>
        <w:t>0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</w:t>
      </w:r>
      <w:r w:rsidRPr="003875F0">
        <w:rPr>
          <w:color w:val="00008B"/>
          <w:sz w:val="16"/>
        </w:rPr>
        <w:t>}</w:t>
      </w:r>
      <w:r w:rsidRPr="003875F0">
        <w:rPr>
          <w:sz w:val="16"/>
        </w:rPr>
        <w:t> </w:t>
      </w:r>
      <w:r w:rsidRPr="003875F0">
        <w:rPr>
          <w:color w:val="708090"/>
          <w:sz w:val="16"/>
        </w:rPr>
        <w:t>//end of init</w:t>
      </w:r>
      <w:r w:rsidRPr="003875F0">
        <w:rPr>
          <w:sz w:val="16"/>
        </w:rPr>
        <w:br/>
        <w:t> </w:t>
      </w:r>
      <w:r w:rsidRPr="003875F0">
        <w:rPr>
          <w:sz w:val="16"/>
        </w:rPr>
        <w:br/>
      </w:r>
      <w:r w:rsidRPr="003875F0">
        <w:rPr>
          <w:sz w:val="16"/>
        </w:rPr>
        <w:br/>
      </w:r>
      <w:r w:rsidRPr="003875F0">
        <w:rPr>
          <w:sz w:val="16"/>
        </w:rPr>
        <w:br/>
        <w:t>    </w:t>
      </w:r>
      <w:r w:rsidRPr="003875F0">
        <w:rPr>
          <w:b/>
          <w:bCs/>
          <w:color w:val="0000FF"/>
          <w:sz w:val="16"/>
        </w:rPr>
        <w:t>public</w:t>
      </w:r>
      <w:r w:rsidRPr="003875F0">
        <w:rPr>
          <w:sz w:val="16"/>
        </w:rPr>
        <w:t> </w:t>
      </w:r>
      <w:r w:rsidRPr="003875F0">
        <w:rPr>
          <w:b/>
          <w:bCs/>
          <w:color w:val="0000FF"/>
          <w:sz w:val="16"/>
        </w:rPr>
        <w:t>int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action()</w:t>
      </w:r>
      <w:r w:rsidRPr="003875F0">
        <w:rPr>
          <w:sz w:val="16"/>
        </w:rPr>
        <w:t> </w:t>
      </w:r>
      <w:r w:rsidRPr="003875F0">
        <w:rPr>
          <w:color w:val="A52A2A"/>
          <w:sz w:val="16"/>
        </w:rPr>
        <w:t>throws</w:t>
      </w:r>
      <w:r w:rsidRPr="003875F0">
        <w:rPr>
          <w:sz w:val="16"/>
        </w:rPr>
        <w:t> Throwable </w:t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</w:r>
      <w:r w:rsidRPr="003875F0">
        <w:rPr>
          <w:sz w:val="16"/>
        </w:rPr>
        <w:br/>
        <w:t>        </w:t>
      </w:r>
      <w:r w:rsidRPr="003875F0">
        <w:rPr>
          <w:sz w:val="16"/>
        </w:rPr>
        <w:br/>
        <w:t>             </w:t>
      </w:r>
      <w:r w:rsidRPr="003875F0">
        <w:rPr>
          <w:color w:val="00008B"/>
          <w:sz w:val="16"/>
        </w:rPr>
        <w:t>init_fun()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sz w:val="16"/>
        </w:rPr>
        <w:br/>
        <w:t>                            </w:t>
      </w:r>
      <w:r w:rsidRPr="003875F0">
        <w:rPr>
          <w:sz w:val="16"/>
        </w:rPr>
        <w:br/>
        <w:t>        </w:t>
      </w:r>
      <w:r w:rsidRPr="003875F0">
        <w:rPr>
          <w:color w:val="000080"/>
          <w:sz w:val="16"/>
        </w:rPr>
        <w:t>return</w:t>
      </w:r>
      <w:r w:rsidRPr="003875F0">
        <w:rPr>
          <w:sz w:val="16"/>
        </w:rPr>
        <w:t> </w:t>
      </w:r>
      <w:r w:rsidRPr="003875F0">
        <w:rPr>
          <w:i/>
          <w:iCs/>
          <w:color w:val="00008B"/>
          <w:sz w:val="16"/>
        </w:rPr>
        <w:t>0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</w:t>
      </w:r>
      <w:r w:rsidRPr="003875F0">
        <w:rPr>
          <w:color w:val="00008B"/>
          <w:sz w:val="16"/>
        </w:rPr>
        <w:t>}</w:t>
      </w:r>
      <w:r w:rsidRPr="003875F0">
        <w:rPr>
          <w:color w:val="708090"/>
          <w:sz w:val="16"/>
        </w:rPr>
        <w:t>//end of action</w:t>
      </w:r>
      <w:r w:rsidRPr="003875F0">
        <w:rPr>
          <w:sz w:val="16"/>
        </w:rPr>
        <w:br/>
      </w:r>
      <w:r w:rsidRPr="003875F0">
        <w:rPr>
          <w:sz w:val="16"/>
        </w:rPr>
        <w:br/>
        <w:t>     </w:t>
      </w:r>
      <w:r w:rsidRPr="003875F0">
        <w:rPr>
          <w:b/>
          <w:bCs/>
          <w:color w:val="0000FF"/>
          <w:sz w:val="16"/>
        </w:rPr>
        <w:t>public</w:t>
      </w:r>
      <w:r w:rsidRPr="003875F0">
        <w:rPr>
          <w:sz w:val="16"/>
        </w:rPr>
        <w:t> </w:t>
      </w:r>
      <w:r w:rsidRPr="003875F0">
        <w:rPr>
          <w:color w:val="A52A2A"/>
          <w:sz w:val="16"/>
        </w:rPr>
        <w:t>static</w:t>
      </w:r>
      <w:r w:rsidRPr="003875F0">
        <w:rPr>
          <w:sz w:val="16"/>
        </w:rPr>
        <w:t> </w:t>
      </w:r>
      <w:r w:rsidRPr="003875F0">
        <w:rPr>
          <w:color w:val="0000FF"/>
          <w:sz w:val="16"/>
        </w:rPr>
        <w:t>void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init_fun()</w:t>
      </w:r>
      <w:r w:rsidRPr="003875F0">
        <w:rPr>
          <w:sz w:val="16"/>
        </w:rPr>
        <w:t> </w:t>
      </w:r>
      <w:r w:rsidRPr="003875F0">
        <w:rPr>
          <w:color w:val="A52A2A"/>
          <w:sz w:val="16"/>
        </w:rPr>
        <w:t>throws</w:t>
      </w:r>
      <w:r w:rsidRPr="003875F0">
        <w:rPr>
          <w:sz w:val="16"/>
        </w:rPr>
        <w:t> ClassNotFoundException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SQLException </w:t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  <w:t>    </w:t>
      </w:r>
      <w:r w:rsidRPr="003875F0">
        <w:rPr>
          <w:sz w:val="16"/>
        </w:rPr>
        <w:br/>
        <w:t>        </w:t>
      </w:r>
      <w:r w:rsidRPr="003875F0">
        <w:rPr>
          <w:b/>
          <w:bCs/>
          <w:color w:val="008080"/>
          <w:sz w:val="16"/>
        </w:rPr>
        <w:t>try</w:t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  <w:t>                Connection connection = </w:t>
      </w:r>
      <w:r w:rsidRPr="003875F0">
        <w:rPr>
          <w:b/>
          <w:bCs/>
          <w:color w:val="008B8B"/>
          <w:sz w:val="16"/>
        </w:rPr>
        <w:t>null</w:t>
      </w:r>
      <w:r w:rsidRPr="003875F0">
        <w:rPr>
          <w:sz w:val="16"/>
        </w:rPr>
        <w:t>;   </w:t>
      </w:r>
      <w:r w:rsidRPr="003875F0">
        <w:rPr>
          <w:sz w:val="16"/>
        </w:rPr>
        <w:br/>
        <w:t>                 ResultSet rs = </w:t>
      </w:r>
      <w:r w:rsidRPr="003875F0">
        <w:rPr>
          <w:b/>
          <w:bCs/>
          <w:color w:val="008B8B"/>
          <w:sz w:val="16"/>
        </w:rPr>
        <w:t>null</w:t>
      </w:r>
      <w:r w:rsidRPr="003875F0">
        <w:rPr>
          <w:sz w:val="16"/>
        </w:rPr>
        <w:t>;   </w:t>
      </w:r>
      <w:r w:rsidRPr="003875F0">
        <w:rPr>
          <w:sz w:val="16"/>
        </w:rPr>
        <w:br/>
        <w:t>                Statement stmt = </w:t>
      </w:r>
      <w:r w:rsidRPr="003875F0">
        <w:rPr>
          <w:b/>
          <w:bCs/>
          <w:color w:val="008B8B"/>
          <w:sz w:val="16"/>
        </w:rPr>
        <w:t>null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sz w:val="16"/>
        </w:rPr>
        <w:lastRenderedPageBreak/>
        <w:t>                Class</w:t>
      </w:r>
      <w:r w:rsidRPr="003875F0">
        <w:rPr>
          <w:color w:val="00008B"/>
          <w:sz w:val="16"/>
        </w:rPr>
        <w:t>.forName(</w:t>
      </w:r>
      <w:r w:rsidRPr="003875F0">
        <w:rPr>
          <w:color w:val="008000"/>
          <w:sz w:val="16"/>
        </w:rPr>
        <w:t>"oracle.jdbc.driver.OracleDriver"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color w:val="708090"/>
          <w:sz w:val="16"/>
        </w:rPr>
        <w:t>// Load Oracle JDBC Driver</w:t>
      </w:r>
      <w:r w:rsidRPr="003875F0">
        <w:rPr>
          <w:sz w:val="16"/>
        </w:rPr>
        <w:br/>
        <w:t>                String 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AVG(Cash_ResponseTime) FROM ( select extract( second from interval_difference ) as Cash_ResponseTime from ( select  (UPDATED_DATE-SRC_UPDATED_DATE) as interval_difference  from holdingv2.cash_status where updated_date is not null and updated_date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   )) 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"HV_Cash_ResponseTime_Average"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sz w:val="16"/>
        </w:rPr>
        <w:br/>
        <w:t>                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PERCENTILE_CONT(0.9) within group (ORDER BY Cash_ResponseTime ASC )  from (  select extract( second from interval_difference ) as Cash_ResponseTime from ( select  (UPDATED_DATE-SRC_UPDATED_DATE) as interval_difference  from holdingv2.cash_status where updated_date is not null and updated_date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   )) 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"HV_Cash_ResponseTime_90Percentile"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sz w:val="16"/>
        </w:rPr>
        <w:br/>
        <w:t>                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AVG(Transaction_ResponseTime) FROM ( select extract( second from interval_difference ) as Transaction_ResponseTime from (  select (SCV_SYSAUDIT-OP_TS) AS interval_difference from Holdingv2.transaction_event where scv_sysaudit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))"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"HV_Transaction_ResponseTime_Average"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sz w:val="16"/>
        </w:rPr>
        <w:br/>
        <w:t>                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PERCENTILE_CONT(0.9) within group (ORDER BY Transaction_ResponseTime ASC )  from ( select extract( second from interval_difference ) as Transaction_ResponseTime from (  select (SCV_SYSAUDIT-OP_TS) AS interval_difference from Holdingv2.transaction_event where scv_sysaudit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))"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"HV_Transaction_ResponseTime_90Percentile"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sz w:val="16"/>
        </w:rPr>
        <w:br/>
        <w:t>                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</w:r>
      <w:r w:rsidRPr="003875F0">
        <w:rPr>
          <w:sz w:val="16"/>
        </w:rPr>
        <w:lastRenderedPageBreak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AVG(Holding_ResponseTime) FROM ( select extract( second from Existing_Holding_difference ) as Holding_ResponseTime from ( select (UPDATED_DATE-OP_TS) AS Existing_Holding_difference from Holdingv2.POSITION where updated_date is not null and updated_date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OP_TS is not null ))"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"HV_Holding_ResponseTime_Average"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sz w:val="16"/>
        </w:rPr>
        <w:br/>
        <w:t>                url = </w:t>
      </w:r>
      <w:r w:rsidRPr="003875F0">
        <w:rPr>
          <w:color w:val="008000"/>
          <w:sz w:val="16"/>
        </w:rPr>
        <w:t>"jdbc:oracle:thin:@FILCHDX3.uk.fid-intl.com:1701/FILCHDX3_S_APP"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 = DriverManager</w:t>
      </w:r>
      <w:r w:rsidRPr="003875F0">
        <w:rPr>
          <w:color w:val="00008B"/>
          <w:sz w:val="16"/>
        </w:rPr>
        <w:t>.getConnection(</w:t>
      </w:r>
      <w:r w:rsidRPr="003875F0">
        <w:rPr>
          <w:sz w:val="16"/>
        </w:rPr>
        <w:t>url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"A537643"</w:t>
      </w:r>
      <w:r w:rsidRPr="003875F0">
        <w:rPr>
          <w:color w:val="00008B"/>
          <w:sz w:val="16"/>
        </w:rPr>
        <w:t>,</w:t>
      </w:r>
      <w:r w:rsidRPr="003875F0">
        <w:rPr>
          <w:color w:val="008000"/>
          <w:sz w:val="16"/>
        </w:rPr>
        <w:t>"Sourabh10081987"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</w:t>
      </w:r>
      <w:r w:rsidRPr="003875F0">
        <w:rPr>
          <w:color w:val="00008B"/>
          <w:sz w:val="16"/>
        </w:rPr>
        <w:t>lr.log_message(</w:t>
      </w:r>
      <w:r w:rsidRPr="003875F0">
        <w:rPr>
          <w:color w:val="008000"/>
          <w:sz w:val="16"/>
        </w:rPr>
        <w:t>"JDBC Connection Successful"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 = connection</w:t>
      </w:r>
      <w:r w:rsidRPr="003875F0">
        <w:rPr>
          <w:color w:val="00008B"/>
          <w:sz w:val="16"/>
        </w:rPr>
        <w:t>.createStatement()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 = stmt</w:t>
      </w:r>
      <w:r w:rsidRPr="003875F0">
        <w:rPr>
          <w:color w:val="00008B"/>
          <w:sz w:val="16"/>
        </w:rPr>
        <w:t>.executeQuery(</w:t>
      </w:r>
      <w:r w:rsidRPr="003875F0">
        <w:rPr>
          <w:color w:val="008000"/>
          <w:sz w:val="16"/>
        </w:rPr>
        <w:t>"select PERCENTILE_CONT(0.9) within group (ORDER BY Holding_ResponseTime ASC )  from ( select extract( second from Existing_Holding_difference ) as Holding_ResponseTime from ( select (UPDATED_DATE-OP_TS) AS Existing_Holding_difference from Holdingv2.POSITION where updated_date is not null and updated_date between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"&lt;P_StartTime&gt;"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TO_DATE('"</w:t>
      </w:r>
      <w:r w:rsidRPr="003875F0">
        <w:rPr>
          <w:color w:val="00008B"/>
          <w:sz w:val="16"/>
        </w:rPr>
        <w:t>+lr.eval_string(</w:t>
      </w:r>
      <w:r w:rsidRPr="003875F0">
        <w:rPr>
          <w:color w:val="008000"/>
          <w:sz w:val="16"/>
        </w:rPr>
        <w:t>"&lt;P_EndTime&gt;"</w:t>
      </w:r>
      <w:r w:rsidRPr="003875F0">
        <w:rPr>
          <w:color w:val="00008B"/>
          <w:sz w:val="16"/>
        </w:rPr>
        <w:t>)+</w:t>
      </w:r>
      <w:r w:rsidRPr="003875F0">
        <w:rPr>
          <w:color w:val="008000"/>
          <w:sz w:val="16"/>
        </w:rPr>
        <w:t>"','DD.MM.YYYY:HH24:MI:SS') and OP_TS is not null ))"</w:t>
      </w:r>
      <w:r w:rsidRPr="003875F0">
        <w:rPr>
          <w:color w:val="00008B"/>
          <w:sz w:val="16"/>
        </w:rPr>
        <w:t>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.next()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 </w:t>
      </w:r>
      <w:r w:rsidRPr="003875F0">
        <w:rPr>
          <w:color w:val="00008B"/>
          <w:sz w:val="16"/>
        </w:rPr>
        <w:t>lr.user_data_point(</w:t>
      </w:r>
      <w:r w:rsidRPr="003875F0">
        <w:rPr>
          <w:color w:val="008000"/>
          <w:sz w:val="16"/>
        </w:rPr>
        <w:t>"HV_Holding_ResponseTime_90Percentile"</w:t>
      </w:r>
      <w:r w:rsidRPr="003875F0">
        <w:rPr>
          <w:color w:val="00008B"/>
          <w:sz w:val="16"/>
        </w:rPr>
        <w:t>,</w:t>
      </w:r>
      <w:r w:rsidRPr="003875F0">
        <w:rPr>
          <w:sz w:val="16"/>
        </w:rPr>
        <w:t> rs</w:t>
      </w:r>
      <w:r w:rsidRPr="003875F0">
        <w:rPr>
          <w:color w:val="00008B"/>
          <w:sz w:val="16"/>
        </w:rPr>
        <w:t>.getInt(</w:t>
      </w:r>
      <w:r w:rsidRPr="003875F0">
        <w:rPr>
          <w:i/>
          <w:iCs/>
          <w:color w:val="00008B"/>
          <w:sz w:val="16"/>
        </w:rPr>
        <w:t>1</w:t>
      </w:r>
      <w:r w:rsidRPr="003875F0">
        <w:rPr>
          <w:color w:val="00008B"/>
          <w:sz w:val="16"/>
        </w:rPr>
        <w:t>))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rs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stmt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        connection</w:t>
      </w:r>
      <w:r w:rsidRPr="003875F0">
        <w:rPr>
          <w:color w:val="00008B"/>
          <w:sz w:val="16"/>
        </w:rPr>
        <w:t>.close()</w:t>
      </w:r>
      <w:r w:rsidRPr="003875F0">
        <w:rPr>
          <w:sz w:val="16"/>
        </w:rPr>
        <w:t>;                </w:t>
      </w:r>
      <w:r w:rsidRPr="003875F0">
        <w:rPr>
          <w:sz w:val="16"/>
        </w:rPr>
        <w:br/>
        <w:t>        </w:t>
      </w:r>
      <w:r w:rsidRPr="003875F0">
        <w:rPr>
          <w:color w:val="00008B"/>
          <w:sz w:val="16"/>
        </w:rPr>
        <w:t>}</w:t>
      </w:r>
      <w:r w:rsidRPr="003875F0">
        <w:rPr>
          <w:sz w:val="16"/>
        </w:rPr>
        <w:br/>
        <w:t>        </w:t>
      </w:r>
      <w:r w:rsidRPr="003875F0">
        <w:rPr>
          <w:b/>
          <w:bCs/>
          <w:color w:val="008080"/>
          <w:sz w:val="16"/>
        </w:rPr>
        <w:t>catch</w:t>
      </w:r>
      <w:r w:rsidRPr="003875F0">
        <w:rPr>
          <w:color w:val="00008B"/>
          <w:sz w:val="16"/>
        </w:rPr>
        <w:t>(</w:t>
      </w:r>
      <w:r w:rsidRPr="003875F0">
        <w:rPr>
          <w:sz w:val="16"/>
        </w:rPr>
        <w:t>SQLException e</w:t>
      </w:r>
      <w:r w:rsidRPr="003875F0">
        <w:rPr>
          <w:color w:val="00008B"/>
          <w:sz w:val="16"/>
        </w:rPr>
        <w:t>){</w:t>
      </w:r>
      <w:r w:rsidRPr="003875F0">
        <w:rPr>
          <w:sz w:val="16"/>
        </w:rPr>
        <w:br/>
        <w:t>                e</w:t>
      </w:r>
      <w:r w:rsidRPr="003875F0">
        <w:rPr>
          <w:color w:val="00008B"/>
          <w:sz w:val="16"/>
        </w:rPr>
        <w:t>.printStackTrace()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    </w:t>
      </w:r>
      <w:r w:rsidRPr="003875F0">
        <w:rPr>
          <w:color w:val="00008B"/>
          <w:sz w:val="16"/>
        </w:rPr>
        <w:t>}</w:t>
      </w:r>
      <w:r w:rsidRPr="003875F0">
        <w:rPr>
          <w:sz w:val="16"/>
        </w:rPr>
        <w:br/>
        <w:t>        </w:t>
      </w:r>
      <w:r w:rsidRPr="003875F0">
        <w:rPr>
          <w:sz w:val="16"/>
        </w:rPr>
        <w:br/>
        <w:t>      </w:t>
      </w:r>
      <w:r w:rsidRPr="003875F0">
        <w:rPr>
          <w:sz w:val="16"/>
        </w:rPr>
        <w:br/>
        <w:t>    </w:t>
      </w:r>
      <w:r w:rsidRPr="003875F0">
        <w:rPr>
          <w:color w:val="00008B"/>
          <w:sz w:val="16"/>
        </w:rPr>
        <w:t>}</w:t>
      </w:r>
      <w:r w:rsidRPr="003875F0">
        <w:rPr>
          <w:sz w:val="16"/>
        </w:rPr>
        <w:t> </w:t>
      </w:r>
      <w:r w:rsidRPr="003875F0">
        <w:rPr>
          <w:color w:val="708090"/>
          <w:sz w:val="16"/>
        </w:rPr>
        <w:t>//end of init</w:t>
      </w:r>
      <w:r w:rsidRPr="003875F0">
        <w:rPr>
          <w:sz w:val="16"/>
        </w:rPr>
        <w:br/>
      </w:r>
      <w:r w:rsidRPr="003875F0">
        <w:rPr>
          <w:sz w:val="16"/>
        </w:rPr>
        <w:br/>
        <w:t>     </w:t>
      </w:r>
      <w:r w:rsidRPr="003875F0">
        <w:rPr>
          <w:b/>
          <w:bCs/>
          <w:color w:val="0000FF"/>
          <w:sz w:val="16"/>
        </w:rPr>
        <w:t>public</w:t>
      </w:r>
      <w:r w:rsidRPr="003875F0">
        <w:rPr>
          <w:sz w:val="16"/>
        </w:rPr>
        <w:t> </w:t>
      </w:r>
      <w:r w:rsidRPr="003875F0">
        <w:rPr>
          <w:b/>
          <w:bCs/>
          <w:color w:val="0000FF"/>
          <w:sz w:val="16"/>
        </w:rPr>
        <w:t>int</w:t>
      </w:r>
      <w:r w:rsidRPr="003875F0">
        <w:rPr>
          <w:sz w:val="16"/>
        </w:rPr>
        <w:t> </w:t>
      </w:r>
      <w:r w:rsidRPr="003875F0">
        <w:rPr>
          <w:color w:val="00008B"/>
          <w:sz w:val="16"/>
        </w:rPr>
        <w:t>end()</w:t>
      </w:r>
      <w:r w:rsidRPr="003875F0">
        <w:rPr>
          <w:sz w:val="16"/>
        </w:rPr>
        <w:t> </w:t>
      </w:r>
      <w:r w:rsidRPr="003875F0">
        <w:rPr>
          <w:color w:val="A52A2A"/>
          <w:sz w:val="16"/>
        </w:rPr>
        <w:t>throws</w:t>
      </w:r>
      <w:r w:rsidRPr="003875F0">
        <w:rPr>
          <w:sz w:val="16"/>
        </w:rPr>
        <w:t> Throwable </w:t>
      </w:r>
      <w:r w:rsidRPr="003875F0">
        <w:rPr>
          <w:color w:val="00008B"/>
          <w:sz w:val="16"/>
        </w:rPr>
        <w:t>{</w:t>
      </w:r>
      <w:r w:rsidRPr="003875F0">
        <w:rPr>
          <w:sz w:val="16"/>
        </w:rPr>
        <w:br/>
        <w:t>        </w:t>
      </w:r>
      <w:r w:rsidRPr="003875F0">
        <w:rPr>
          <w:color w:val="000080"/>
          <w:sz w:val="16"/>
        </w:rPr>
        <w:t>return</w:t>
      </w:r>
      <w:r w:rsidRPr="003875F0">
        <w:rPr>
          <w:sz w:val="16"/>
        </w:rPr>
        <w:t> </w:t>
      </w:r>
      <w:r w:rsidRPr="003875F0">
        <w:rPr>
          <w:i/>
          <w:iCs/>
          <w:color w:val="00008B"/>
          <w:sz w:val="16"/>
        </w:rPr>
        <w:t>0</w:t>
      </w:r>
      <w:r w:rsidRPr="003875F0">
        <w:rPr>
          <w:sz w:val="16"/>
        </w:rPr>
        <w:t>;</w:t>
      </w:r>
      <w:r w:rsidRPr="003875F0">
        <w:rPr>
          <w:sz w:val="16"/>
        </w:rPr>
        <w:br/>
        <w:t>    </w:t>
      </w:r>
      <w:r w:rsidRPr="003875F0">
        <w:rPr>
          <w:color w:val="00008B"/>
          <w:sz w:val="16"/>
        </w:rPr>
        <w:t>}</w:t>
      </w:r>
      <w:r w:rsidRPr="003875F0">
        <w:rPr>
          <w:color w:val="708090"/>
          <w:sz w:val="16"/>
        </w:rPr>
        <w:t>//end of end</w:t>
      </w:r>
      <w:r w:rsidRPr="003875F0">
        <w:rPr>
          <w:sz w:val="16"/>
        </w:rPr>
        <w:br/>
      </w:r>
      <w:r w:rsidRPr="003875F0">
        <w:rPr>
          <w:sz w:val="16"/>
        </w:rPr>
        <w:br/>
        <w:t>    </w:t>
      </w:r>
      <w:r w:rsidRPr="003875F0">
        <w:rPr>
          <w:sz w:val="16"/>
        </w:rPr>
        <w:br/>
      </w:r>
      <w:r w:rsidRPr="003875F0">
        <w:rPr>
          <w:color w:val="00008B"/>
          <w:sz w:val="16"/>
        </w:rPr>
        <w:t>}</w:t>
      </w: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F60D80">
      <w:pPr>
        <w:rPr>
          <w:color w:val="00008B"/>
          <w:sz w:val="16"/>
        </w:rPr>
      </w:pPr>
      <w:r>
        <w:rPr>
          <w:color w:val="00008B"/>
          <w:sz w:val="16"/>
        </w:rPr>
        <w:lastRenderedPageBreak/>
        <w:t>Dealing HTML page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&lt;HTML&gt;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&lt;HEAD&gt;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&lt;meta http-equiv="x-ua-compatible" content="IE=9"&gt;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&lt;TITLE&gt;Retail Web Perf Testing Portal&lt;/TITLE&gt;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&lt;/HEAD&gt;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&lt;BODY&gt;</w:t>
      </w: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>&lt;form name="ei" action="rdc.php" method="post"&gt;</w:t>
      </w: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>&lt;P align="center"&gt;&lt;font size=4 face=verdana color=blue&gt; Retail Web - Perf Testing Portal &lt;/Font&gt; &lt;/P&gt;</w:t>
      </w: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>&lt;font size=3 face=verdana color=blue&gt; Retail Web Deal Calculator: &lt;/Font&gt; &lt;BR /&gt;&lt;BR /&gt;</w:t>
      </w: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 xml:space="preserve"> &lt;input type="radio" name="deal_type" value="EI" checked&gt;&lt;font size=2 face=verdana color=blue&gt;EI Deals&lt;br&gt;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 xml:space="preserve"> &lt;input type="radio" name="deal_type" value="AWS"&gt;&lt;font size=2 face=verdana color=blue&gt;AWS Deals&lt;br&gt;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 xml:space="preserve"> &lt;input type="radio" name="deal_type" value="GFAS"&gt;&lt;font size=2 face=verdana color=blue&gt;GFAS Deals&lt;br&gt;&lt;br&gt;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 xml:space="preserve"> &lt;font size=2 face=verdana color=blue&gt;Start Time (DD.MM.YYYY:HH24:MI:SS):&amp;nbsp;&amp;nbsp;&lt;input type="text" name="Start_Time" value="04.05.2018:11:00:00" /&gt;&lt;br /&gt;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ab/>
        <w:t xml:space="preserve"> &lt;font size=2 face=verdana color=blue&gt;End Time   (DD.MM.YYYY:HH24:MI:SS):&amp;nbsp;&amp;nbsp;&amp;nbsp;&amp;nbsp;&lt;input type="text" name="End_Time" value="04.05.2018:12:00:00"/&gt;&lt;br /&gt;&lt;br /&gt;</w:t>
      </w: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 xml:space="preserve">   &lt;INPUT TYPE="submit" NAME="Display_Results" VALUE="Display Results"&gt;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 xml:space="preserve">   &lt;INPUT TYPE="Reset" NAME="Reset_Button" VALUE="Reset"&gt; &lt;br /&gt;&lt;br /&gt;&lt;br /&gt;&lt;br /&gt;&lt;br /&gt;&lt;br /&gt;</w:t>
      </w:r>
    </w:p>
    <w:p w:rsidR="00F60D80" w:rsidRP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 xml:space="preserve">   </w:t>
      </w:r>
    </w:p>
    <w:p w:rsidR="00F60D80" w:rsidRDefault="00F60D80" w:rsidP="00F60D80">
      <w:pPr>
        <w:rPr>
          <w:color w:val="00008B"/>
          <w:sz w:val="16"/>
        </w:rPr>
      </w:pPr>
      <w:r w:rsidRPr="00F60D80">
        <w:rPr>
          <w:color w:val="00008B"/>
          <w:sz w:val="16"/>
        </w:rPr>
        <w:t xml:space="preserve"> &lt;/form&gt;</w:t>
      </w:r>
    </w:p>
    <w:p w:rsidR="00F60D80" w:rsidRDefault="00F60D80" w:rsidP="00F60D80">
      <w:pPr>
        <w:rPr>
          <w:color w:val="00008B"/>
          <w:sz w:val="16"/>
        </w:rPr>
      </w:pPr>
    </w:p>
    <w:p w:rsidR="00F60D80" w:rsidRDefault="00F60D80" w:rsidP="00F60D80">
      <w:pPr>
        <w:rPr>
          <w:color w:val="00008B"/>
          <w:sz w:val="16"/>
        </w:rPr>
      </w:pPr>
    </w:p>
    <w:p w:rsidR="00F60D80" w:rsidRDefault="00F60D80" w:rsidP="00F60D80">
      <w:pPr>
        <w:rPr>
          <w:color w:val="00008B"/>
          <w:sz w:val="16"/>
        </w:rPr>
      </w:pPr>
    </w:p>
    <w:p w:rsidR="00F60D80" w:rsidRPr="00F60D80" w:rsidRDefault="00F60D80" w:rsidP="00F60D80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Default="00F60D80" w:rsidP="002D69B5">
      <w:pPr>
        <w:rPr>
          <w:color w:val="00008B"/>
          <w:sz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>&lt;HEAD&gt;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&lt;meta http-equiv="x-ua-compatible" content="IE=9"&gt;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&lt;TITLE&gt;Retail Web Perf Testing Portal&lt;/TITLE&gt;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&lt;/HEAD&gt;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&lt;body&gt;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&lt;P align="center"&gt;&lt;font size=4 face=verdana color=blue&gt; Retail Web - Perf Testing Portal &lt;/Font&gt; &lt;/P&gt;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&lt;?php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$startdate=$_POST['Start_Time'];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$enddate=$_POST['End_Time'];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$user=$_POST['deal_type'];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echo("&lt;font size=3 face=verdana color=blue&gt; Retail Web Deal Status " . $user . ": &lt;/Font&gt; &lt;BR /&gt;&lt;BR /&gt;");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$deal=array(100);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$deal_num;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$total_deals=0;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$sql_num=0;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$constr = "(DESCRIPTION=(ADDRESS_LIST = (ADDRESS = (PROTOCOL = TCP)(HOST = FILIBSX1.uk.fid-intl.com)(PORT = 1711)))(CONNECT_DATA=(SERVICE_NAME=FILIBSX1)))" 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if(!strcmp($user,"EI"))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while($sql_num&lt;=13)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if($sql_num==0)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$query="select count(*) from instruction where CALLER_REFERENCE = 'EndInvestor'  and instruction_type = 'ACCOUNT_OPENING' and product_range = 'TaxEfficient' and TRADING_PLATFORM = 'SONATA' and item_type = 'LUMPSUM' and new_account = 'Y'and status = 'COMPLETED' and UPDATED_DATE between  TO_DATE('".$startdate.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elseif($sql_num==1)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'ACCOUNT_OPENING' and product_range = 'Normal' and TRADING_PLATFORM = 'SONATA' and item_type = 'LUMPSUM' and new_account = 'Y' and status = 'COMPLETED' and UPDATED_DATE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elseif($sql_num==2)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'INVESTMENT' and  user_journey = 'OneTimeDealing' and product_range = 'TaxEfficient' and TRADING_PLATFORM = 'SONATA' and item_type = 'LUMPSUM' and new_account = 'N'and status = 'PROCESSED' and UPDATED_DATE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elseif($sql_num==3)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 "select count(*) from instruction where CALLER_REFERENCE = 'EndInvestor'  and instruction_type = 'INVESTMENT' and user_journey = 'OneTimeDealing' and product_range = 'Normal' and TRADING_PLATFORM = 'SONATA' and item_type = 'LUMPSUM' and new_account = 'N'and status = 'PROCESSED' and UPDATED_DATE 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elseif($sql_num==4)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'SWITCH' and user_journey = 'OneTimeDealing' and product_range = 'TaxEfficient' and TRADING_PLATFORM = 'SONATA' and item_type = 'LUMPSUM' and new_account = 'N'and status in (  'PROCESSED','COMPLETED') and UPDATED_DATE 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elseif($sql_num==5)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'SWITCH' and user_journey = 'OneTimeDealing' and product_range = 'Normal' and TRADING_PLATFORM = 'SONATA' and item_type = 'LUMPSUM' and new_account = 'N'and status in (  'PROCESSED','COMPLETED') and UPDATED_DATE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elseif($sql_num==6)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'REDEMPTION' and user_journey = 'OneTimeDealing' and product_range = 'TaxEfficient' and TRADING_PLATFORM = 'SONATA' and new_account = 'N' and status = 'PROCESSED' and UPDATED_DATE between 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elseif($sql_num==7)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CALLER_REFERENCE = 'EndInvestor'  and instruction_type = 'REDEMPTION' and user_journey = 'OneTimeDealing' and product_range = 'Normal' and TRADING_PLATFORM = 'SONATA' and new_account = 'N' and status = 'PROCESSED' and UPDATED_DATE between 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elseif($sql_num==8)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ITEM_TYPE = 'LUMPSUM' and status = 'PROCESSED' and caller_reference = 'EndInvestor' and trading_platform = 'SONATA' and LUMPSUM_PAYMENT_METHOD = 'DEBIT_CARD' and USER_JOURNEY = 'CashManagement' and UPDATED_DATE between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elseif($sql_num==9)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instruction_type = 'REDEMPTION' and status = 'PROCESSED' and caller_reference = 'EndInvestor' and trading_platform = 'SONATA'and user_journey = 'CashManagement' and UPDATED_DATE between 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elseif($sql_num==10)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ITEM_TYPE = 'MSP' and status in (  'PROCESSED','COMPLETED') and  USER_JOURNEY = 'RSPSetup' and caller_reference = 'EndInvestor' and trading_platform = 'SONATA' and UPDATED_DATE between 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elseif($sql_num==11)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ITEM_TYPE = 'MSP' and status in (  'PROCESSED','COMPLETED') and  USER_JOURNEY = 'RSPAmend' and caller_reference = 'EndInvestor' and trading_platform = 'SONATA' and UPDATED_DATE between 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elseif($sql_num==12)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INSTRUCTION_TYPE = 'WDP' and status in (  'PROCESSED','COMPLETED') and  USER_JOURNEY = 'Manage_Income' and caller_reference = 'EndInvestor' and trading_platform = 'SONATA' and   UPDATED_DATE between  TO_DATE('" . $startdate . "','DD.MM.YYYY:HH24:MI:SS') and TO_DATE ('" . $enddate . "','DD.MM.YYYY:HH24:MI:SS')" 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elseif($sql_num==13)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  <w:t>$query = "SELECT count(*) from instruction where INSTRUCTION_TYPE = 'INCOME_MAINT' and status in (  'PROCESSED','COMPLETED') and USER_JOURNEY = 'Manage_Income' and caller_reference = 'EndInvestor' and trading_platform = 'SONATA' and   UPDATED_DATE between  TO_DATE('" . $startdate . "','DD.MM.YYYY:HH24:MI:SS') and TO_DATE ('" . $enddate . "','DD.MM.YYYY:HH24:MI:SS')" 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if($sql_num==0){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$connect=oci_new_connect("INSTR", "filINSTR91", $constr);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$result = oci_parse($connect, $query);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oci_execute($result);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$deal_num=oci_fetch_array($result,OCI_NUM);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$deal[$sql_num]=$deal_num[0];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$total_deals=$total_deals+$deal[$sql_num];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oci_free_statement($result);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  <w:t>$sql_num=$sql_num+1;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oci_close($connect);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echo("&lt;tbody align=justify&gt;");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align=center&gt;Deal Type&lt;/th&gt;");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align=center&gt;Target&lt;/th&gt;");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align=center&gt;Committed at Backend&lt;/th&gt;");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&lt;/tbody&gt;");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ISA AO");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("55");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GIA AO");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 " . $deal[1]);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ISA Buy");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("100");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GIA Buy (23); + Limit Order (50);");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("73");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ISA Switch");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("60");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GIA Switch");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ISA Sell");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GIA Sell");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AddCash");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("75");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WithdrawCash");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("75");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RSPSetup");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RSPAmend");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WDP");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("EI: INCOME_MAINT");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$deal[13]);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("TOTAL DEALS");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("564");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$total_deals);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echo("&lt;/table&gt;");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elseif(!strcmp($user,"AWS"))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while($sql_num&lt;=41)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 xml:space="preserve">if </w:t>
      </w:r>
      <w:r w:rsidRPr="00F60D80">
        <w:rPr>
          <w:sz w:val="10"/>
          <w:szCs w:val="16"/>
        </w:rPr>
        <w:tab/>
        <w:t xml:space="preserve">   ( $sql_num== 0</w:t>
      </w:r>
      <w:r w:rsidRPr="00F60D80">
        <w:rPr>
          <w:sz w:val="10"/>
          <w:szCs w:val="16"/>
        </w:rPr>
        <w:tab/>
        <w:t>)</w:t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caller_reference = 'AWS' and instruction_type = 'AWS_CONSOLIDATED_ORDER' and Product_range = 'TaxEfficient' and NEW_ACCOUNT = 'N' and REGISTERED_ACC_NUM is not null  and TRADING_PLATFORM = 'SONATA' and STATUS in ('PROCESSED','COMPLETED') and ACCOUNT_TYPE = 'ISA'AND UPDATED_CONSULTANT IN ( '10065320','10096094','10098682','10173284','10112831','10180981','10074348','10154666','10075381','10119675','10080223','10135227','10095963','10133952','10117335','10105273','10127076','10128651','10128793','10129287','10159367','10131903','10145707','10133382','10133864','10135043','10187643','10134770','10157199','10147190','10137173','10137135','10166212','10148764','10149366','10149786','10149460','10151281','10152277','10152186','10162855','10174024','10154058','10154186','10154881','10156206','10158099','10159263')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'INVESTMENT' and NEW_ACCOUNT= 'Y' and PRODUCT_RANGE = 'TaxEfficient' and ITEM_TYPE = 'LUMPSUM'   and CALLER_REFERENCE = 'AWS' and STATUS in ('PROCESSED','COMPLETED')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'INVESTMENT' and NEW_ACCOUNT= 'Y' and PRODUCT_RANGE = 'TaxEfficient' and ITEM_TYPE = 'MSP'   and CALLER_REFERENCE = 'AWS' and STATUS in (  'PROCESSED' , 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 from instruction where instruction_type = 'WDP' and NEW_ACCOUNT= 'Y' and PRODUCT_RANGE = 'TaxEfficient' and ITEM_TYPE = 'LUMPSUM'   and CALLER_REFERENCE = 'AWS' and STATUS  in (  'PROCESSED' , 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4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 count(*)  from instruction where instruction_type = 'ONGOING_FEE_SETUP' and NEW_ACCOUNT= 'Y' and PRODUCT_RANGE = 'TaxEfficient' and ITEM_TYPE is null   and CALLER_REFERENCE = 'AWS' and STATUS in ('PROCESSED','COMPLETED')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5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'INCOME_MAINT' and NEW_ACCOUNT= 'Y' and PRODUCT_RANGE = 'TaxEfficient' and ITEM_TYPE is null   and CALLER_REFERENCE = 'AWS' and STATUS in (  'PROCESSED', 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6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'FEES_DISINVESTMENT_STRATEGY' and NEW_ACCOUNT= 'Y' and PRODUCT_RANGE = 'TaxEfficient' and ITEM_TYPE is null   and CALLER_REFERENCE = 'AWS' and STATUS in (  'PROCESSED', 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7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'FEES_DISINVESTMENT_HIERARCHY' and NEW_ACCOUNT= 'Y' and PRODUCT_RANGE = 'TaxEfficient' and ITEM_TYPE is null   and CALLER_REFERENCE = 'AWS' and STATUS in (  'PROCESSED', 'COMPLETED') and ACCOUNT_TYPE = 'ISA'and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8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caller_reference = 'AWS' and instruction_type = 'AWS_CONSOLIDATED_ORDER' and Product_range = 'Normal' and NEW_ACCOUNT = 'Y' and REGISTERED_ACC_NUM is not null  and TRADING_PLATFORM = 'SONATA' and STATUS in ('PROCESSED','COMPLETED') AND UPDATED_CONSULTANT IN ( '10170401','10153737','10120088','10109467','10164784','10105527')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9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  <w:t>$query= "select  count(*)  from instruction where instruction_type = 'INVESTMENT' and NEW_ACCOUNT= 'Y' and PRODUCT_RANGE = 'Normal' and ITEM_TYPE = 'LUMPSUM'   and CALLER_REFERENCE = 'AWS' and STATUS in ('PROCESSED','COMPLETED')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10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'INVESTMENT' and NEW_ACCOUNT= 'Y' and PRODUCT_RANGE = 'Normal' and ITEM_TYPE = 'MSP'   and CALLER_REFERENCE = 'AWS' and STATUS in (  'PROCESSED', 'COMPLETED') 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11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count(*)  from instruction where instruction_type = 'WDP' and NEW_ACCOUNT= 'Y' and PRODUCT_RANGE = 'Normal' and ITEM_TYPE = 'LUMPSUM'   and CALLER_REFERENCE = 'AWS' and STATUS  in (  'PROCESSED' , 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12 )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'ONGOING_FEE_SETUP' and NEW_ACCOUNT= 'Y' and PRODUCT_RANGE = 'Normal' and ITEM_TYPE is null   and CALLER_REFERENCE = 'AWS' and STATUS in (  'PROCESSED', 'COMPLETED') 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13 )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'INCOME_MAINT' and NEW_ACCOUNT= 'Y' and PRODUCT_RANGE = 'Normal' and ITEM_TYPE is null   and CALLER_REFERENCE = 'AWS' and STATUS in (  'PROCESSED', 'COMPLETED') 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elseif(  $sql_num== 14 )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'FEES_DISINVESTMENT_STRATEGY' and NEW_ACCOUNT= 'Y' and PRODUCT_RANGE = 'Normal' and ITEM_TYPE is null   and CALLER_REFERENCE = 'AWS' and STATUS in (  'PROCESSED', 'COMPLETED')  and TRADING_PLATFORM = 'SONATA' and created_date between  TO_DATE('" . $startdate . "','DD.MM.YYYY:HH24:MI:SS') and TO_DATE('" . $enddate . "','DD.MM.YYYY:HH24:MI:SS')";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elseif(  $sql_num== 15 )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'FEES_DISINVESTMENT_HIERARCHY' and NEW_ACCOUNT= 'Y' and PRODUCT_RANGE = 'Normal' and ITEM_TYPE is null   and CALLER_REFERENCE = 'AWS' and STATUS in (  'PROCESSED', 'COMPLETED')  and TRADING_PLATFORM = 'SONATA' and created_date between  TO_DATE('" . $startdate . "','DD.MM.YYYY:HH24:MI:SS') and TO_DATE('" . $enddate . "','DD.MM.YYYY:HH24:MI:SS')";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elseif(  $sql_num== 16 )  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from instruction where instruction_type = 'INVESTMENT' and NEW_ACCOUNT= 'N' and PRODUCT_RANGE = 'TaxEfficient' and ITEM_TYPE = 'LUMPSUM' and STATUS in ('PROCESSED','COMPLETED') and  CALLER_REFERENCE = 'AWS'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elseif(  $sql_num== 17 )  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from instruction where instruction_type in ( 'MSP_AMEND', 'MSP') and NEW_ACCOUNT= 'N' and PRODUCT_RANGE = 'TaxEfficient' and ITEM_TYPE = 'MSP' and STATUS in (  'PROCESSED', 'COMPLETED') and  CALLER_REFERENCE = 'AWS' and TRADING_PLATFORM = 'SONATA'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18 )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from instruction where instruction_type in (  'WDP_AMEND' , 'WDP')and NEW_ACCOUNT= 'N' and PRODUCT_RANGE = 'TaxEfficient' and ITEM_TYPE = 'LUMPSUM' and STATUS in (  'PROCESSED', 'COMPLETED') and  CALLER_REFERENCE = 'AWS' and TRADING_PLATFORM = 'SONATA'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19 )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'ONGOING_FEE_SETUP' and NEW_ACCOUNT= 'N' and PRODUCT_RANGE = 'TaxEfficient' and ITEM_TYPE is null   and CALLER_REFERENCE = 'AWS' and STATUS in (  'PROCESSED', 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20 )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'INCOME_MAINT' and NEW_ACCOUNT= 'N' and PRODUCT_RANGE = 'TaxEfficient' and ITEM_TYPE is null   and CALLER_REFERENCE = 'AWS' and STATUS in (  'PROCESSED', 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21 )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'FEES_DISINVESTMENT_STRATEGY' and NEW_ACCOUNT= 'N' and PRODUCT_RANGE = 'TaxEfficient' and ITEM_TYPE is null   and CALLER_REFERENCE = 'AWS' and STATUS in (  'PROCESSED', 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22 )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'FEES_DISINVESTMENT_HIERARCHY' and NEW_ACCOUNT= 'N' and PRODUCT_RANGE = 'TaxEfficient' and ITEM_TYPE is null   and CALLER_REFERENCE = 'AWS' and STATUS in (  'PROCESSED', 'COMPLETED')and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23 )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from instruction where instruction_type = 'INVESTMENT' and NEW_ACCOUNT= 'N' and PRODUCT_RANGE = 'Normal' and ITEM_TYPE = 'LUMPSUM' and STATUS in ('PROCESSED','COMPLETED') and  CALLER_REFERENCE = 'AWS'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24 )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  <w:t>$query= "select  count(*) from instruction where instruction_type in ( 'MSP_AMEND' , 'MSP')and NEW_ACCOUNT= 'N' and PRODUCT_RANGE = 'Normal' and ITEM_TYPE = 'MSP' and STATUS in ('PROCESSED','COMPLETED') and  CALLER_REFERENCE = 'AWS'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25 )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from instruction where instruction_type in ( 'WDP_AMEND', 'WDP')and NEW_ACCOUNT= 'N' and PRODUCT_RANGE = 'Normal' and ITEM_TYPE = 'LUMPSUM' and STATUS in ('PROCESSED','COMPLETED') and  CALLER_REFERENCE = 'AWS'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26 )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'ONGOING_FEE_SETUP' and NEW_ACCOUNT= 'N' and PRODUCT_RANGE = 'Normal' and ITEM_TYPE is null   and CALLER_REFERENCE = 'AWS' and STATUS in (  'PROCESSED' , 'COMPLETED') and TRADING_PLATFORM = 'SONATA' and created_date between  TO_DATE('" . $startdate . "','DD.MM.YYYY:HH24:MI:SS') and TO_DATE('" . $enddate . "','DD.MM.YYYY:HH24:MI:SS')";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27 )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'INCOME_MAINT' and NEW_ACCOUNT= 'N' and PRODUCT_RANGE = 'Normal' and ITEM_TYPE is null   and CALLER_REFERENCE = 'AWS' and STATUS in (  'PROCESSED' , 'COMPLETED') 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28 )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'FEES_DISINVESTMENT_STRATEGY' and NEW_ACCOUNT= 'N' and PRODUCT_RANGE = 'Normal' and ITEM_TYPE is null   and CALLER_REFERENCE = 'AWS' and STATUS in (  'PROCESSED' , 'COMPLETED') and TRADING_PLATFORM = 'SONATA' and created_date between  TO_DATE('" . $startdate . "','DD.MM.YYYY:HH24:MI:SS') and TO_DATE('" . $enddate . "','DD.MM.YYYY:HH24:MI:SS')";</w:t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29 )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'FEES_DISINVESTMENT_HIERARCHY' and NEW_ACCOUNT= 'N' and PRODUCT_RANGE = 'Normal' and ITEM_TYPE is null   and CALLER_REFERENCE = 'AWS' and STATUS in (  'PROCESSED' , 'COMPLETED') and TRADING_PLATFORM = 'SONATA' and created_date between  TO_DATE('" . $startdate . "','DD.MM.YYYY:HH24:MI:SS') and TO_DATE('" . $enddate . "','DD.MM.YYYY:HH24:MI:SS')";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30 )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'REDEMPTION' and NEW_ACCOUNT= 'N' and PRODUCT_RANGE = 'TaxEfficient' and ITEM_TYPE is null   and CALLER_REFERENCE = 'AWS' and STATUS in ('PROCESSED','COMPLETED') and TRADING_PLATFORM = 'SONATA' and PAYOUT_INCOME_TO = 'PAYOUT' and created_date between  TO_DATE('" . $startdate . "','DD.MM.YYYY:HH24:MI:SS') and TO_DATE('" . $enddate . "','DD.MM.YYYY:HH24:MI:SS')";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31 )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'REDEMPTION' and NEW_ACCOUNT= 'N' and PRODUCT_RANGE = 'Normal' and ITEM_TYPE is null   and CALLER_REFERENCE = 'AWS' and STATUS in ('PROCESSED','COMPLETED') and TRADING_PLATFORM = 'SONATA' and PAYOUT_INCOME_TO = 'PAYOUT'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32 )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 count(*)  from instruction where instruction_type = 'REDEMPTION' and NEW_ACCOUNT= 'N' and PRODUCT_RANGE = 'Normal' and ITEM_TYPE is null   and CALLER_REFERENCE = 'AWS' and STATUS in ('PROCESSED','COMPLETED') and TRADING_PLATFORM = 'SONATA' and PAYOUT_INCOME_TO = 'PRODUCT_CASH'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33 )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'REDEMPTION' and NEW_ACCOUNT= 'N' and PRODUCT_RANGE = 'Normal' and ITEM_TYPE is null  and ACCOUNT_TYPE = 'RCA' and CALLER_REFERENCE = 'AWS' and STATUS in (  'PROCESSED' , 'COMPLETED') and TRADING_PLATFORM = 'SONATA' and PAYOUT_INCOME_TO = 'PAYOUT'and REGISTERED_ACC_NUM like 'AW%'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34 )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count(*) from instruction where instruction_type = 'ADVISER_SPECIFIED_FEE' and NEW_ACCOUNT= 'N' and ITEM_TYPE is null and STATUS in ('PROCESSED','COMPLETED')  and TRADING_PLATFORM = 'SONATA'and user_journey = 'GENERAL_SELL_FOR_FEE'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35 )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$query= "select count(*) from instruction where INSTRUCTION_TYPE = 'SWITCH' and product_range = 'TaxEfficient' and STATUS in ('PROCESSED','COMPLETED') and ITEM_TYPE = 'LUMPSUM' and caller_reference = 'AWS'and TRADING_PLATFORM = 'SONATA'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36 )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 count(*)  from instruction where instruction_type = 'INVESTMENT' and NEW_ACCOUNT= 'N' and PRODUCT_RANGE = 'Normal' and ITEM_TYPE = 'LUMPSUM'and CALLER_REFERENCE = 'AWS' and ACCOUNT_TYPE = 'RCA'and STATUS in (  'PROCESSED' , 'COMPLETED')and TRADING_PLATFORM = 'SONATA' and REGISTERED_ACC_NUM like 'AWM%'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37 )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  <w:t>$query= "select  count(*)  from instruction where instruction_type = 'FEES_DISINVESTMENT_HIERARCHY' AND  NEW_ACCOUNT= 'N' and PRODUCT_RANGE = 'TaxEfficient' and ITEM_TYPE is null   and CALLER_REFERENCE = 'AWS' and STATUS in (  'PROCESSED' , 'COMPLETED') and TRADING_PLATFORM = 'SONATA' and USER_JOURNEY = 'MANAGE_ACCOUNT'and ASSET_REMUNERATION_MODEL = 'FEE'and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38 )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 from INSTRUCTION where INSTRUCTION_TYPE = 'PORTFOLIO_REBALANCE' and PRODUCT_RANGE = 'TaxEfficient' and TRADING_PLATFORM = 'SONATA'  AND USER_JOURNEY = 'FLEXI_QUOTE' and STATUS in ('COMPLETED','PROCESSED')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39 )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INSTRUCTION_TYPE ='PORTFOLIO_REBALANCE' and PRODUCT_RANGE = 'Normal'and SOURCE = 'AWS_CONSOLIDATED_ORDER'and TRADING_PLATFORM = 'GFAS'and CALLER_REFERENCE = 'AWS'and STATUS in ('PROCESSED','COMPLETED')and PRODUCT_TYPE ='FNWP'and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40 )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INSTRUCTION_TYPE ='BULK_PORTFOLIO_REBALANCE' and STATUS in ('PROCESSED','COMPLETED') and INSTRUCTION_BULK_REFERENCE is null and SOURCE = 'AWS' 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41 )</w:t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TRADING_PLATFORM ='SONATA'and STATUS in ('COMPLETED','PROCESSED') and instruction_reference in (Select INSTRUCTION_REFERENCE from instruction where INSTRUCTION_TYPE = 'PORTFOLIO_REBALANCE' and instruction_group_id in ( select instruction_group_id  from instruction where instruction_bulk_reference in(Select INSTRUCTION_REFERENCE from instruction where INSTRUCTION_TYPE = 'BULK_PORTFOLIO_REBALANCE')))and created_date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if($sql_num==0){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$connect=oci_new_connect("INSTR", "filINSTR91", $constr);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$result = oci_parse($connect, $query);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oci_execute($result);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$deal_num=oci_fetch_array($result,OCI_NUM);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$deal[$sql_num]=$deal_num[0];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$total_deals=$total_deals+$deal[$sql_num];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oci_free_statement($result);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$sql_num=$sql_num+1;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oci_close($connect);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 xml:space="preserve">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echo("&lt;tbody align=justify&gt;");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align=center&gt;Deal Type&lt;/th&gt;");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align=center&gt;Target&lt;/th&gt;");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align=center&gt;Committed at Backend&lt;/th&gt;");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&lt;/tbody&gt;");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AO");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LUMPSUM");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MSP");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WDP");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AOF");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INCOME_MAINT");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FEES_DISINVESTMENT_STRATEGY");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NC FEES_DISINVESTMENT_HIERARCHY");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AO");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LUMPSUM");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MSP");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WDP");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AOF");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INCOME_MAINT");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FEES_DISINVESTMENT_STRATEGY");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NC FEES_DISINVESTMENT_HIERARCHY");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TOPUP");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MSP_AMEND");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WDP_AMEND");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AOF_AMEND");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INCOME_MAINT");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FEES_DISINVESTMENT_STRATEGY");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FEES_DISINVESTMENT_HIERARCHY");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TOPUP");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MSP_AMEND");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WDP_AMEND");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AOF_AMEND");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("201");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INCOME_MAINT");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FEES_DISINVESTMENT_STRATEGY");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FEES_DISINVESTMENT_HIERARCHY");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ISA EC Fund + PCA Sell to Bank Account");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Fund Sell to Bank Account");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GIA EC Fund Sell to PCA");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RCA  Sell to Bank Account");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("33");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ADVISER_SPECIFIED_FEE");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SWITCH");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("55");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RCA Withdrawal");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("100");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Manage Fees");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("100");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Single Rebalance");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Sipp Rebalance");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("AWS: BulkRebalance (Parent)");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$deal[40]);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("AWS: BulkRebalance (ChildIR)");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("120");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$deal[41]);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("Total Deals");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("4919");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 " . $total_deals);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echo("&lt;/table&gt;");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elseif(!strcmp($user,"GFAS"))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while($sql_num&lt;=14)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 xml:space="preserve">if </w:t>
      </w:r>
      <w:r w:rsidRPr="00F60D80">
        <w:rPr>
          <w:sz w:val="10"/>
          <w:szCs w:val="16"/>
        </w:rPr>
        <w:tab/>
        <w:t>($sql_num == 0</w:t>
      </w:r>
      <w:r w:rsidRPr="00F60D80">
        <w:rPr>
          <w:sz w:val="10"/>
          <w:szCs w:val="16"/>
        </w:rPr>
        <w:tab/>
        <w:t>)</w:t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instruction_type = 'SWITCH' and STATUS in( 'COMPLETED', 'PROCESSED')  and ( TRADING_PLATFORM != 'SONATA') and created_date between 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created_date between TO_DATE('" . $startdate . "','DD.MM.YYYY:HH24:MI:SS') and TO_DATE ('" . $enddate . "','DD.MM.YYYY:HH24:MI:SS') and ITEM_TYPE = 'LUMPSUM' and status = 'PROCESSED' and PRODUCT_RANGE ='TaxEfficient' and INSTRUCTION_TYPE != 'SWITCH' and INSTRUCTION_TYPE != 'ADVISER_SPECIFIED_FEE'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2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created_date between TO_DATE('" . $startdate . "','DD.MM.YYYY:HH24:MI:SS') and TO_DATE ('" . $enddate . "','DD.MM.YYYY:HH24:MI:SS') and ITEM_TYPE = 'LUMPSUM' and status = 'PROCESSED' and PRODUCT_RANGE ='Normal' and INSTRUCTION_TYPE != 'SWITCH' and INSTRUCTION_TYPE != 'ADVISER_SPECIFIED_FEE'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3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count(*) from INSTRUCTION where created_date between TO_DATE('" . $startdate . "','DD.MM.YYYY:HH24:MI:SS') and TO_DATE ('" . $enddate . "','DD.MM.YYYY:HH24:MI:SS') and ITEM_TYPE = 'MSP' and status = 'AWAITING_SIGNATURE' and PRODUCT_RANGE ='TaxEfficient' and INSTRUCTION_TYPE != 'SWITCH' and INSTRUCTION_TYPE != 'ADVISER_SPECIFIED_FEE'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4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created_date between TO_DATE('" . $startdate . "','DD.MM.YYYY:HH24:MI:SS') and TO_DATE ('" . $enddate . "','DD.MM.YYYY:HH24:MI:SS') and ITEM_TYPE = 'LUMPSUM' and status = 'AWAITING_PAYMENT' and INSTRUCTION_TYPE != 'SWITCH' and INSTRUCTION_TYPE != 'ADVISER_SPECIFIED_FEE'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5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INSTRUCTION_TYPE = 'PORTFOLIO_REBALANCE' and (TRADING_PLATFORM is null or TRADING_PLATFORM != 'SONATA') and UPDATED_DATE between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6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count(*) from instruction where INSTRUCTION_TYPE = 'UT_ISA_TRANSFER' and (TRADING_PLATFORM is null or TRADING_PLATFORM != 'SONATA') and CREATED_DATE between TO_DATE('" . $startdate . "','DD.MM.YYYY:HH24:MI:SS') and TO_DATE 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7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count(*) from instruction where UPDATED_DATE between TO_DATE('" . $startdate . "','DD.MM.YYYY:HH24:MI:SS') and TO_DATE('" . $enddate . "','DD.MM.YYYY:HH24:MI:SS') and (TRADING_PLATFORM is null or TRADING_PLATFORM != 'SONATA') and ITEM_TYPE = 'MSP' and STATUS = 'PROCESSED' and NEW_ACCOUNT = 'Y' and INSTRUCTION_TYPE = 'INVESTMENT'";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8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instr.instruction where instruction_type in ('MSP_AMEND') and UPDATED_UAN is null and (TRADING_PLATFORM is null or TRADING_PLATFORM != 'SONATA') and UPDATED_DATE between TO_DATE('" . $startdate . "','DD.MM.YYYY:HH24:MI:SS') and TO_DATE('" . $enddate . "','DD.MM.YYYY:HH24:MI:SS')and STATUS = 'PROCESSED'";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9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instr.instruction where instruction_type in ('MSP_AMEND') and UPDATED_UAN is not null and (TRADING_PLATFORM is null or TRADING_PLATFORM != 'SONATA') and UPDATED_DATE between TO_DATE('" . $startdate . "','DD.MM.YYYY:HH24:MI:SS') and TO_DATE('" . $enddate . "','DD.MM.YYYY:HH24:MI:SS') and STATUS = 'PROCESSED'";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10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count(*) from INSTRUCTION where UPDATED_DATE between TO_DATE('" . $startdate . "','DD.MM.YYYY:HH24:MI:SS') and TO_DATE ('" . $enddate . "','DD.MM.YYYY:HH24:MI:SS') and (TRADING_PLATFORM is null or TRADING_PLATFORM != 'SONATA') and ITEM_TYPE = 'LUMPSUM' and status = 'PROCESSED' and INSTRUCTION_TYPE = 'ADVISER_SPECIFIED_FEE'";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11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ab/>
        <w:t>$query=  "select count(*) from instruction ins1 inner join instruction ins2 on ins1.INSTRUCTION_REFERENCE = ins2.INSTRUCTION_BULK_REFERENCE inner join INSTRUCTION_DETAIL insd on ins2.instruction_id = insd.INSTRUCTION_ID where ins1.INSTRUCTION_TYPE = 'INVESTMENT_MIX' and ins2.STATUS IN (  'PROCESSED', 'COMPLETED') and insd.TRANSACTION_TYPE = 'SELL' and ins2.UPDATED_DATE between TO_DATE('" . $startdate . "','DD.MM.YYYY:HH24:MI:SS') and TO_DATE('" . $enddate . "','DD.MM.YYYY:HH24:MI:SS')";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12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 "select count(*) from INSTRUCTION where UPDATED_DATE between TO_DATE('" . $startdate . "','DD.MM.YYYY:HH24:MI:SS') and TO_DATE ('" . $enddate . "','DD.MM.YYYY:HH24:MI:SS') and ITEM_TYPE = 'LUMPSUM' and status = 'PROCESSED' and PRODUCT_RANGE ='Normal' and INSTRUCTION_TYPE = 'INVESTMENT' and NEW_ACCOUNT = 'Y'and ADVICE_GIVEN = 'N' and CREATED_UAN is null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13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UPDATED_DATE between TO_DATE('" . $startdate . "','DD.MM.YYYY:HH24:MI:SS') and TO_DATE ('" . $enddate . "','DD.MM.YYYY:HH24:MI:SS') and ITEM_TYPE = 'LUMPSUM' and status = 'PROCESSED' and PRODUCT_RANGE ='Normal' and INSTRUCTION_TYPE = 'INVESTMENT' and NEW_ACCOUNT = 'Y' and ADVICE_GIVEN = 'Y'and CREATED_UAN is not null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elseif(  $sql_num== 14</w:t>
      </w:r>
      <w:r w:rsidRPr="00F60D80">
        <w:rPr>
          <w:sz w:val="10"/>
          <w:szCs w:val="16"/>
        </w:rPr>
        <w:tab/>
        <w:t>)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$query= "Select count(*) from INSTRUCTION where INSTRUCTION_TYPE = 'AWS_CONSOLIDATED_ORDER'and ITEM_TYPE = 'ALL' and STATUS in('PROCESSED','COMPLETED') and UPDATED_DATE between TO_DATE('" . $startdate . "','DD.MM.YYYY:HH24:MI:SS') and TO_DATE ('" . $enddate . "','DD.MM.YYYY:HH24:MI:SS') and (TRADING_PLATFORM is null or TRADING_PLATFORM != 'SONATA')";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if($sql_num==0){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$connect=oci_new_connect("INSTR", "filINSTR91", $constr);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$result = oci_parse($connect, $query);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oci_execute($result);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$deal_num=oci_fetch_array($result,OCI_NUM);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$deal[$sql_num]=$deal_num[0];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$total_deals=$total_deals+$deal[$sql_num];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oci_free_statement($result);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$sql_num=$sql_num+1;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  <w:t>oci_close($connect);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echo("&lt;tbody align=justify&gt;");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align=center&gt;Deal Type&lt;/th&gt;");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align=center&gt;Target&lt;/th&gt;");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echo("&lt;th width =30% align=center&gt;Committed at Backend&lt;/th&gt;");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&lt;/tbody&gt;");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echo("&lt;table border=2 cellspacing=2 cellpadding=5 width=100%&gt;");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("Switch Deals - Single");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("184");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("Switch Deals - Multiple");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("168");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("Buy/Top up (STP-ISA)");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("570");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("Buy/Top up (STP-Non-ISA)");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("41");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("Buy/Top up (DDSS)");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("48");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("Buy/Top up (ISA-Cheque)");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("84");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("PRB - STP");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$deal[5]);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("UT to ISA");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 ("72");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$deal[6]);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("MSP AO (CM)");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$deal[7]);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("MSP Maintenance (AM)");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("36");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$deal[8]);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("MSP Maintenance (CM)");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("72");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$deal[9]);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("Adviser Specified Fee (ASF)");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("24");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$deal[10]);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("PRB - Bulk");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("NA");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("Switch - Bulk");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("NA");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("NA");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("Collective AO AM");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("12");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$deal[12]);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("Collective AO CM");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("18");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$deal[13]);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("AWS");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("360");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$deal[14]);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 echo(" &lt;tr&gt;");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("Total Deals");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("1773");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lastRenderedPageBreak/>
        <w:t xml:space="preserve">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 &lt;td width =30% align=center&gt;");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 (" " . $total_deals);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&lt;/td&gt;");</w:t>
      </w:r>
    </w:p>
    <w:p w:rsidR="00F60D80" w:rsidRPr="00F60D80" w:rsidRDefault="00F60D80" w:rsidP="00F60D80">
      <w:pPr>
        <w:rPr>
          <w:sz w:val="10"/>
          <w:szCs w:val="16"/>
        </w:rPr>
      </w:pP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echo(" &lt;/tr&gt;");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 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echo("&lt;/table&gt;");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}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 xml:space="preserve">  ?&gt;</w:t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ab/>
      </w:r>
    </w:p>
    <w:p w:rsidR="00F60D80" w:rsidRP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&lt;/body&gt;</w:t>
      </w:r>
    </w:p>
    <w:p w:rsidR="00F60D80" w:rsidRDefault="00F60D80" w:rsidP="00F60D80">
      <w:pPr>
        <w:rPr>
          <w:sz w:val="10"/>
          <w:szCs w:val="16"/>
        </w:rPr>
      </w:pPr>
      <w:r w:rsidRPr="00F60D80">
        <w:rPr>
          <w:sz w:val="10"/>
          <w:szCs w:val="16"/>
        </w:rPr>
        <w:t>&lt;/html&gt;</w:t>
      </w:r>
    </w:p>
    <w:p w:rsidR="00F60D80" w:rsidRDefault="00F60D80" w:rsidP="00F60D80">
      <w:pPr>
        <w:rPr>
          <w:sz w:val="10"/>
          <w:szCs w:val="16"/>
        </w:rPr>
      </w:pPr>
    </w:p>
    <w:p w:rsidR="00F60D80" w:rsidRDefault="00F60D80" w:rsidP="00F60D80">
      <w:r>
        <w:t>372 &lt;14&gt;1 2018-01-16T06:06:36.827831+00:00 TAPP101241UKEndInvestorWebPlatformService.PRF.platform-prf 786e5be7-72cf-4237-9b30-e9e2cdef52d5 [APP/PROC/WEB/0] - - | 2018-01-16 06:06:36,827 | SN=PRF | TxnId=b33c076d-7986-4527-9797-0240b426cead | INFO  | -c.f.r.e.r.r.handler.AccountHandler.getAccountsFromIMDG Line:91 | Account Details retrieved from IMDG cache &amp; Time Taken: 5ms</w:t>
      </w:r>
    </w:p>
    <w:p w:rsidR="00F60D80" w:rsidRDefault="00F60D80" w:rsidP="00F60D80">
      <w:r>
        <w:t>372 &lt;14&gt;1 2018-01-16T06:06:36.827831+00:00 TAPP101241UKEndInvestorWebPlatformService.PRF.platform-prf 786e5be7-72cf-4237-9b30-e9e2cdef52d5 [APP/PROC/WEB/0] - - | 2018-01-16 06:06:36,827 | SN=PRF | TxnId=b33c076d-7986-4527-9797-0240b426cead | INFO  | -c.f.r.e.r.r.handler.AccountHandler.getAccountsFromIMDG Line:91 | Account Details retrieved from IMDG cache &amp; Time Taken: 5ms</w:t>
      </w:r>
    </w:p>
    <w:p w:rsidR="00F60D80" w:rsidRDefault="00F60D80" w:rsidP="00F60D80">
      <w:r>
        <w:t>372 &lt;14&gt;1 2018-01-16T06:06:36.827831+00:00 TAPP101241UKEndInvestorWebPlatformService.PRF.platform-prf 786e5be7-72cf-4237-9b30-e9e2cdef52d5 [APP/PROC/WEB/0] - - | 2018-01-16 06:06:36,827 | SN=PRF | TxnId=b33c076d-7986-4527-9797-0240b426cead | INFO  | -c.f.r.e.r.r.handler.AccountHandler.getAccountsFromIMDG Line:91 | Account Details retrieved from IMDG cache &amp; Time Taken: 5ms</w:t>
      </w:r>
    </w:p>
    <w:p w:rsidR="00F60D80" w:rsidRDefault="00F60D80" w:rsidP="00F60D80"/>
    <w:p w:rsidR="00F60D80" w:rsidRDefault="00F60D80" w:rsidP="00F60D80">
      <w:r>
        <w:t>"Account Details retrieved from IMDG cache &amp; Time Taken" SN=PRF | rex field=_raw "TxnId=(?&lt;txn&gt;.*) \| INFO(?&lt;faltu&gt;.*)IMDG cache &amp; Time Taken: (?&lt;rt&gt;\d+)ms$" |where rt&gt;1000|sort rt desc|table rt,txn</w:t>
      </w:r>
    </w:p>
    <w:p w:rsidR="00F60D80" w:rsidRDefault="00F60D80" w:rsidP="00F60D80"/>
    <w:p w:rsidR="00F60D80" w:rsidRDefault="00F60D80" w:rsidP="00F60D80">
      <w:r>
        <w:t>"Account Details retrieved from IMDG cache &amp; Time Taken" SN=PRF  | rex field=_raw "(?&lt;time&gt;.*) \| SN=PRF \| TxnId=(?&lt;txn&gt;.*) \| INFO(?&lt;faltu&gt;.*)IMDG cache &amp; Time Taken: (?&lt;rt&gt;\d+)ms$"  | where rt&gt;1000|timechart rt</w:t>
      </w:r>
    </w:p>
    <w:p w:rsidR="00F60D80" w:rsidRDefault="00F60D80" w:rsidP="00F60D80"/>
    <w:p w:rsidR="00F60D80" w:rsidRDefault="00F60D80" w:rsidP="00F60D80"/>
    <w:p w:rsidR="00F60D80" w:rsidRDefault="00F60D80" w:rsidP="00F60D80">
      <w:r>
        <w:t>"Account Details retrieved from IMDG cache &amp; Time Taken" SN=PRF  | rex field=_raw "(?&lt;faltu1&gt;.*)\|(?&lt;time&gt;.*) \| SN=PRF \| TxnId=(?&lt;txn&gt;.*) \| INFO(?&lt;faltu&gt;.*)IMDG cache &amp; Time Taken: (?&lt;rt&gt;\d+)ms$"  | where rt&gt;1000 |sort rt desc|table rt,time,txn</w:t>
      </w:r>
    </w:p>
    <w:p w:rsidR="00F60D80" w:rsidRDefault="00F60D80" w:rsidP="00F60D80"/>
    <w:p w:rsidR="00F60D80" w:rsidRDefault="00F60D80" w:rsidP="00F60D80">
      <w:r>
        <w:t>"Account Details retrieved from IMDG cache &amp; Time Taken" SN=PRF  | rex field=_raw "(?&lt;faltu1&gt;.*)\|(?&lt;time&gt;.*) \| SN=PRF \| TxnId=(?&lt;txn&gt;.*) \| INFO(?&lt;faltu&gt;.*)IMDG cache &amp; Time Taken: (?&lt;rt&gt;\d+)ms$"  | where rt&gt;1000 |sort rt desc|table rt,time,txn</w:t>
      </w:r>
    </w:p>
    <w:p w:rsidR="00F60D80" w:rsidRDefault="00F60D80" w:rsidP="00F60D80"/>
    <w:p w:rsidR="00F60D80" w:rsidRDefault="00F60D80" w:rsidP="00F60D80">
      <w:r>
        <w:t>"Account Details retrieved from IMDG cache &amp; Time Taken" SN=PRF  | rex field=_raw "(?&lt;faltu1&gt;.*)\|(?&lt;time&gt;.*) \| SN=PRF \| TxnId=(?&lt;txn&gt;.*) \| INFO(?&lt;faltu&gt;.*)IMDG cache &amp; Time Taken: (?&lt;rt&gt;\d+)ms$"  | where rt&gt;1000| chart max(rt) by time</w:t>
      </w:r>
    </w:p>
    <w:p w:rsidR="00F60D80" w:rsidRPr="003875F0" w:rsidRDefault="00F60D80" w:rsidP="00F60D80">
      <w:pPr>
        <w:rPr>
          <w:sz w:val="10"/>
          <w:szCs w:val="16"/>
        </w:rPr>
      </w:pPr>
      <w:bookmarkStart w:id="0" w:name="_GoBack"/>
      <w:bookmarkEnd w:id="0"/>
    </w:p>
    <w:sectPr w:rsidR="00F60D80" w:rsidRPr="0038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B5"/>
    <w:rsid w:val="002D69B5"/>
    <w:rsid w:val="003875F0"/>
    <w:rsid w:val="00B33039"/>
    <w:rsid w:val="00EF1777"/>
    <w:rsid w:val="00F46D37"/>
    <w:rsid w:val="00F60D80"/>
    <w:rsid w:val="00F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D4167328</Template>
  <TotalTime>153</TotalTime>
  <Pages>60</Pages>
  <Words>14824</Words>
  <Characters>84499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99125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Arora IN</dc:creator>
  <cp:lastModifiedBy>Ankit Arora IN</cp:lastModifiedBy>
  <cp:revision>2</cp:revision>
  <cp:lastPrinted>2018-06-26T09:28:00Z</cp:lastPrinted>
  <dcterms:created xsi:type="dcterms:W3CDTF">2018-06-26T06:55:00Z</dcterms:created>
  <dcterms:modified xsi:type="dcterms:W3CDTF">2018-06-26T09:37:00Z</dcterms:modified>
</cp:coreProperties>
</file>